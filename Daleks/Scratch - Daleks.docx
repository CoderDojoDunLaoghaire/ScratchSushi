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93279" w14:textId="5219EDD3" w:rsidR="00E300B7" w:rsidRDefault="0062127A" w:rsidP="00E300B7">
      <w:pPr>
        <w:pStyle w:val="SushiHeading"/>
      </w:pPr>
      <w:r>
        <w:rPr>
          <w:rStyle w:val="SushiSectionNumber"/>
        </w:rPr>
        <w:t>1</w:t>
      </w:r>
      <w:r>
        <w:t xml:space="preserve"> </w:t>
      </w:r>
      <w:r w:rsidR="00E300B7">
        <w:t>Concepts</w:t>
      </w:r>
    </w:p>
    <w:p w14:paraId="3ABC98B3" w14:textId="77777777" w:rsidR="00E300B7" w:rsidRDefault="00655089" w:rsidP="008F0811">
      <w:pPr>
        <w:pStyle w:val="SushiNormal"/>
        <w:ind w:left="-288"/>
      </w:pPr>
      <w:r>
        <w:t xml:space="preserve">This project explores </w:t>
      </w:r>
      <w:r w:rsidR="008F0811">
        <w:t xml:space="preserve">the following concepts: </w:t>
      </w:r>
    </w:p>
    <w:p w14:paraId="44410FE1" w14:textId="77777777" w:rsidR="00E300B7" w:rsidRPr="00E300B7" w:rsidRDefault="00E300B7" w:rsidP="00E300B7">
      <w:pPr>
        <w:rPr>
          <w:sz w:val="18"/>
        </w:rPr>
      </w:pPr>
    </w:p>
    <w:p w14:paraId="0F0B0F38" w14:textId="77777777" w:rsidR="00E300B7" w:rsidRPr="00447EC2" w:rsidRDefault="00E300B7" w:rsidP="00E300B7">
      <w:pPr>
        <w:pStyle w:val="SushiNormal"/>
        <w:numPr>
          <w:ilvl w:val="0"/>
          <w:numId w:val="14"/>
        </w:numPr>
      </w:pPr>
      <w:r>
        <w:t xml:space="preserve">Using </w:t>
      </w:r>
      <w:r w:rsidRPr="00447EC2">
        <w:t>Broadcast as an event</w:t>
      </w:r>
    </w:p>
    <w:p w14:paraId="3653A113" w14:textId="77777777" w:rsidR="00E300B7" w:rsidRPr="00447EC2" w:rsidRDefault="00E300B7" w:rsidP="00E300B7">
      <w:pPr>
        <w:pStyle w:val="SushiNormal"/>
        <w:numPr>
          <w:ilvl w:val="0"/>
          <w:numId w:val="14"/>
        </w:numPr>
      </w:pPr>
      <w:r w:rsidRPr="00447EC2">
        <w:t xml:space="preserve">Colour as a mean of knowing when </w:t>
      </w:r>
      <w:proofErr w:type="gramStart"/>
      <w:r w:rsidRPr="00447EC2">
        <w:t>you  are</w:t>
      </w:r>
      <w:proofErr w:type="gramEnd"/>
      <w:r w:rsidRPr="00447EC2">
        <w:t xml:space="preserve"> caught</w:t>
      </w:r>
    </w:p>
    <w:p w14:paraId="4157258D" w14:textId="77777777" w:rsidR="00E300B7" w:rsidRPr="00447EC2" w:rsidRDefault="00E300B7" w:rsidP="00E300B7">
      <w:pPr>
        <w:pStyle w:val="SushiNormal"/>
        <w:numPr>
          <w:ilvl w:val="0"/>
          <w:numId w:val="14"/>
        </w:numPr>
      </w:pPr>
      <w:r w:rsidRPr="00447EC2">
        <w:t>Stage as an area to execute code</w:t>
      </w:r>
    </w:p>
    <w:p w14:paraId="47486F49" w14:textId="77777777" w:rsidR="00E300B7" w:rsidRPr="00447EC2" w:rsidRDefault="00E300B7" w:rsidP="00E300B7">
      <w:pPr>
        <w:pStyle w:val="SushiNormal"/>
        <w:numPr>
          <w:ilvl w:val="0"/>
          <w:numId w:val="14"/>
        </w:numPr>
      </w:pPr>
      <w:r w:rsidRPr="00447EC2">
        <w:t>Correct Sequencing of event</w:t>
      </w:r>
    </w:p>
    <w:p w14:paraId="40E20DEC" w14:textId="77777777" w:rsidR="00E300B7" w:rsidRDefault="00E300B7" w:rsidP="00E300B7">
      <w:pPr>
        <w:pStyle w:val="SushiNormal"/>
        <w:numPr>
          <w:ilvl w:val="0"/>
          <w:numId w:val="14"/>
        </w:numPr>
      </w:pPr>
      <w:r w:rsidRPr="00447EC2">
        <w:t>Sprite location/following sprites</w:t>
      </w:r>
    </w:p>
    <w:p w14:paraId="3B3CFEBC" w14:textId="77777777" w:rsidR="00E300B7" w:rsidRDefault="00E300B7" w:rsidP="00E300B7">
      <w:pPr>
        <w:pStyle w:val="SushiNormal"/>
        <w:numPr>
          <w:ilvl w:val="0"/>
          <w:numId w:val="14"/>
        </w:numPr>
      </w:pPr>
      <w:r>
        <w:t>General good practice -  Scoring, restarting, costumes</w:t>
      </w:r>
    </w:p>
    <w:p w14:paraId="61080905" w14:textId="0676422F" w:rsidR="00E300B7" w:rsidRDefault="00E300B7" w:rsidP="00E300B7">
      <w:pPr>
        <w:pStyle w:val="SushiNormal"/>
        <w:numPr>
          <w:ilvl w:val="0"/>
          <w:numId w:val="14"/>
        </w:numPr>
      </w:pPr>
      <w:r>
        <w:t>Highlights different modes of gameplay</w:t>
      </w:r>
    </w:p>
    <w:p w14:paraId="31D80637" w14:textId="7EAB0051" w:rsidR="000D022F" w:rsidRDefault="0062127A" w:rsidP="00E300B7">
      <w:pPr>
        <w:pStyle w:val="SushiHeading"/>
      </w:pPr>
      <w:r>
        <w:rPr>
          <w:rStyle w:val="SushiSectionNumber"/>
        </w:rPr>
        <w:t>2</w:t>
      </w:r>
      <w:r>
        <w:t xml:space="preserve"> </w:t>
      </w:r>
      <w:r w:rsidR="008F0811">
        <w:t>Overview</w:t>
      </w:r>
    </w:p>
    <w:p w14:paraId="7D246155" w14:textId="176B3724" w:rsidR="00746761" w:rsidRPr="000D022F" w:rsidRDefault="00746761" w:rsidP="000D022F">
      <w:pPr>
        <w:pStyle w:val="SushiNormal"/>
        <w:rPr>
          <w:sz w:val="32"/>
        </w:rPr>
      </w:pPr>
      <w:r w:rsidRPr="0089393A">
        <w:t>Try to kill all</w:t>
      </w:r>
      <w:r w:rsidR="00E300B7">
        <w:t xml:space="preserve"> the </w:t>
      </w:r>
      <w:proofErr w:type="spellStart"/>
      <w:r w:rsidR="00E300B7">
        <w:t>Dalek</w:t>
      </w:r>
      <w:r w:rsidRPr="0089393A">
        <w:t>s</w:t>
      </w:r>
      <w:proofErr w:type="spellEnd"/>
      <w:r w:rsidRPr="0089393A">
        <w:t xml:space="preserve"> by making them crash into each other before they catch and kill you.</w:t>
      </w:r>
    </w:p>
    <w:p w14:paraId="77B6E5D9" w14:textId="77777777" w:rsidR="00746761" w:rsidRPr="0089393A" w:rsidRDefault="00746761" w:rsidP="00746761">
      <w:pPr>
        <w:jc w:val="center"/>
        <w:rPr>
          <w:b/>
          <w:sz w:val="18"/>
        </w:rPr>
      </w:pPr>
      <w:r>
        <w:rPr>
          <w:noProof/>
        </w:rPr>
        <w:drawing>
          <wp:inline distT="0" distB="0" distL="0" distR="0" wp14:anchorId="507D302A" wp14:editId="6DADA4C1">
            <wp:extent cx="4742857" cy="353333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42857" cy="3533334"/>
                    </a:xfrm>
                    <a:prstGeom prst="rect">
                      <a:avLst/>
                    </a:prstGeom>
                  </pic:spPr>
                </pic:pic>
              </a:graphicData>
            </a:graphic>
          </wp:inline>
        </w:drawing>
      </w:r>
    </w:p>
    <w:p w14:paraId="43F77C01" w14:textId="77777777" w:rsidR="000D022F" w:rsidRDefault="000D022F" w:rsidP="000D022F">
      <w:pPr>
        <w:pStyle w:val="NoteLevel5"/>
        <w:numPr>
          <w:ilvl w:val="0"/>
          <w:numId w:val="0"/>
        </w:numPr>
      </w:pPr>
    </w:p>
    <w:p w14:paraId="031BA7F2" w14:textId="77777777" w:rsidR="006654B9" w:rsidRDefault="006654B9" w:rsidP="00E300B7">
      <w:pPr>
        <w:pStyle w:val="SushiHeading"/>
      </w:pPr>
    </w:p>
    <w:p w14:paraId="3E9CAC4B" w14:textId="67BFC844" w:rsidR="00746761" w:rsidRPr="0089393A" w:rsidRDefault="0062127A" w:rsidP="006654B9">
      <w:pPr>
        <w:pStyle w:val="SushiHeading"/>
        <w:ind w:left="0"/>
      </w:pPr>
      <w:r>
        <w:rPr>
          <w:rStyle w:val="SushiSectionNumber"/>
        </w:rPr>
        <w:lastRenderedPageBreak/>
        <w:t>3</w:t>
      </w:r>
      <w:r>
        <w:t xml:space="preserve"> </w:t>
      </w:r>
      <w:r w:rsidR="000D022F">
        <w:t>Game Play</w:t>
      </w:r>
    </w:p>
    <w:p w14:paraId="1B8A99D5" w14:textId="381E9171" w:rsidR="00746761" w:rsidRPr="0089393A" w:rsidRDefault="00746761" w:rsidP="000D022F">
      <w:pPr>
        <w:pStyle w:val="SushiNormal"/>
        <w:numPr>
          <w:ilvl w:val="0"/>
          <w:numId w:val="12"/>
        </w:numPr>
      </w:pPr>
      <w:r w:rsidRPr="0089393A">
        <w:t xml:space="preserve">Player (black) is escaping the </w:t>
      </w:r>
      <w:proofErr w:type="spellStart"/>
      <w:r w:rsidR="00E300B7">
        <w:t>Dalek</w:t>
      </w:r>
      <w:r w:rsidRPr="0089393A">
        <w:t>s</w:t>
      </w:r>
      <w:proofErr w:type="spellEnd"/>
      <w:r w:rsidRPr="0089393A">
        <w:t xml:space="preserve"> (red</w:t>
      </w:r>
      <w:r>
        <w:t>, 4</w:t>
      </w:r>
      <w:r w:rsidRPr="0089393A">
        <w:t>)</w:t>
      </w:r>
    </w:p>
    <w:p w14:paraId="2F3C3907" w14:textId="77777777" w:rsidR="00746761" w:rsidRPr="0089393A" w:rsidRDefault="00746761" w:rsidP="000D022F">
      <w:pPr>
        <w:pStyle w:val="SushiNormal"/>
        <w:numPr>
          <w:ilvl w:val="0"/>
          <w:numId w:val="12"/>
        </w:numPr>
      </w:pPr>
      <w:r w:rsidRPr="0089393A">
        <w:t>Whenever he moves (arrow keys), they all move too, towards his new position</w:t>
      </w:r>
    </w:p>
    <w:p w14:paraId="3464814F" w14:textId="3152F6C7" w:rsidR="00746761" w:rsidRPr="0089393A" w:rsidRDefault="00746761" w:rsidP="000D022F">
      <w:pPr>
        <w:pStyle w:val="SushiNormal"/>
        <w:numPr>
          <w:ilvl w:val="0"/>
          <w:numId w:val="12"/>
        </w:numPr>
      </w:pPr>
      <w:r w:rsidRPr="0089393A">
        <w:t xml:space="preserve">If a </w:t>
      </w:r>
      <w:proofErr w:type="spellStart"/>
      <w:r w:rsidR="00E300B7">
        <w:t>Dalek</w:t>
      </w:r>
      <w:proofErr w:type="spellEnd"/>
      <w:r w:rsidRPr="0089393A">
        <w:t xml:space="preserve"> touches the player, player loses and game starts again (score -1)</w:t>
      </w:r>
    </w:p>
    <w:p w14:paraId="0EC17D48" w14:textId="782614D9" w:rsidR="00746761" w:rsidRPr="0089393A" w:rsidRDefault="00746761" w:rsidP="000D022F">
      <w:pPr>
        <w:pStyle w:val="SushiNormal"/>
        <w:numPr>
          <w:ilvl w:val="0"/>
          <w:numId w:val="12"/>
        </w:numPr>
      </w:pPr>
      <w:r w:rsidRPr="0089393A">
        <w:t xml:space="preserve">If a </w:t>
      </w:r>
      <w:proofErr w:type="spellStart"/>
      <w:r w:rsidR="00E300B7">
        <w:t>Dalek</w:t>
      </w:r>
      <w:proofErr w:type="spellEnd"/>
      <w:r w:rsidRPr="0089393A">
        <w:t xml:space="preserve"> touches another </w:t>
      </w:r>
      <w:proofErr w:type="spellStart"/>
      <w:r w:rsidR="00E300B7">
        <w:t>Dalek</w:t>
      </w:r>
      <w:proofErr w:type="spellEnd"/>
      <w:r w:rsidRPr="0089393A">
        <w:t xml:space="preserve">, the </w:t>
      </w:r>
      <w:proofErr w:type="spellStart"/>
      <w:r w:rsidR="00E300B7">
        <w:t>Dalek</w:t>
      </w:r>
      <w:proofErr w:type="spellEnd"/>
      <w:r w:rsidRPr="0089393A">
        <w:t xml:space="preserve"> dies</w:t>
      </w:r>
    </w:p>
    <w:p w14:paraId="2FEFF4DF" w14:textId="1B276E35" w:rsidR="00746761" w:rsidRPr="0089393A" w:rsidRDefault="00746761" w:rsidP="000D022F">
      <w:pPr>
        <w:pStyle w:val="SushiNormal"/>
        <w:numPr>
          <w:ilvl w:val="0"/>
          <w:numId w:val="12"/>
        </w:numPr>
      </w:pPr>
      <w:r w:rsidRPr="0089393A">
        <w:t xml:space="preserve">If all </w:t>
      </w:r>
      <w:proofErr w:type="spellStart"/>
      <w:r w:rsidR="00E300B7">
        <w:t>Dalek</w:t>
      </w:r>
      <w:r w:rsidRPr="0089393A">
        <w:t>s</w:t>
      </w:r>
      <w:proofErr w:type="spellEnd"/>
      <w:r w:rsidRPr="0089393A">
        <w:t xml:space="preserve"> are dead, the player wins and game starts again (score +1)</w:t>
      </w:r>
    </w:p>
    <w:p w14:paraId="2391CDF4" w14:textId="05FFFD82" w:rsidR="00746761" w:rsidRPr="0089393A" w:rsidRDefault="00746761" w:rsidP="000D022F">
      <w:pPr>
        <w:pStyle w:val="SushiNormal"/>
        <w:numPr>
          <w:ilvl w:val="0"/>
          <w:numId w:val="12"/>
        </w:numPr>
      </w:pPr>
      <w:r w:rsidRPr="0089393A">
        <w:t xml:space="preserve">A dead </w:t>
      </w:r>
      <w:proofErr w:type="spellStart"/>
      <w:r w:rsidR="00E300B7">
        <w:t>Dalek</w:t>
      </w:r>
      <w:proofErr w:type="spellEnd"/>
      <w:r w:rsidRPr="0089393A">
        <w:t xml:space="preserve"> can still kill the player or a live </w:t>
      </w:r>
      <w:proofErr w:type="spellStart"/>
      <w:r w:rsidR="00E300B7">
        <w:t>Dalek</w:t>
      </w:r>
      <w:proofErr w:type="spellEnd"/>
    </w:p>
    <w:p w14:paraId="2B96D34C" w14:textId="503BBF3F" w:rsidR="00746761" w:rsidRPr="0089393A" w:rsidRDefault="00746761" w:rsidP="000D022F">
      <w:pPr>
        <w:pStyle w:val="SushiNormal"/>
        <w:numPr>
          <w:ilvl w:val="0"/>
          <w:numId w:val="12"/>
        </w:numPr>
      </w:pPr>
      <w:r w:rsidRPr="0089393A">
        <w:t xml:space="preserve">Player can teleport to a random location (press 't') but this may land him on a </w:t>
      </w:r>
      <w:proofErr w:type="spellStart"/>
      <w:r w:rsidR="00E300B7">
        <w:t>Dalek</w:t>
      </w:r>
      <w:proofErr w:type="spellEnd"/>
      <w:r w:rsidRPr="0089393A">
        <w:t>, killing him instantly</w:t>
      </w:r>
    </w:p>
    <w:p w14:paraId="5434D34A" w14:textId="5EE15674" w:rsidR="00746761" w:rsidRDefault="00746761" w:rsidP="000D022F">
      <w:pPr>
        <w:pStyle w:val="SushiNormal"/>
        <w:numPr>
          <w:ilvl w:val="0"/>
          <w:numId w:val="12"/>
        </w:numPr>
      </w:pPr>
      <w:r w:rsidRPr="0089393A">
        <w:t xml:space="preserve">Player can skip a turn with 'space'. </w:t>
      </w:r>
      <w:proofErr w:type="spellStart"/>
      <w:r w:rsidR="00E300B7">
        <w:t>Dalek</w:t>
      </w:r>
      <w:r w:rsidRPr="0089393A">
        <w:t>s</w:t>
      </w:r>
      <w:proofErr w:type="spellEnd"/>
      <w:r w:rsidRPr="0089393A">
        <w:t xml:space="preserve"> move, player doesn't</w:t>
      </w:r>
    </w:p>
    <w:p w14:paraId="5DED7B7A" w14:textId="5E2F1F13" w:rsidR="000D022F" w:rsidRDefault="00746761" w:rsidP="000D022F">
      <w:pPr>
        <w:pStyle w:val="SushiNormal"/>
        <w:numPr>
          <w:ilvl w:val="0"/>
          <w:numId w:val="12"/>
        </w:numPr>
      </w:pPr>
      <w:r>
        <w:t>Various power-ups are available, placed randomly at game start and not moving</w:t>
      </w:r>
    </w:p>
    <w:p w14:paraId="0934CB6B" w14:textId="50AEA8CA" w:rsidR="00746761" w:rsidRPr="0062127A" w:rsidRDefault="000D022F" w:rsidP="000D022F">
      <w:pPr>
        <w:pStyle w:val="SushiNormal"/>
      </w:pPr>
      <w:r>
        <w:t xml:space="preserve">Note: to start with you will probably use multiple </w:t>
      </w:r>
      <w:proofErr w:type="spellStart"/>
      <w:r w:rsidR="00E300B7">
        <w:t>Dalek</w:t>
      </w:r>
      <w:r w:rsidR="00746761">
        <w:t>s</w:t>
      </w:r>
      <w:proofErr w:type="spellEnd"/>
      <w:r w:rsidR="00746761">
        <w:t xml:space="preserve"> each with its own code (same as other </w:t>
      </w:r>
      <w:proofErr w:type="spellStart"/>
      <w:r w:rsidR="00E300B7">
        <w:t>Dalek</w:t>
      </w:r>
      <w:r w:rsidR="00746761">
        <w:t>s</w:t>
      </w:r>
      <w:proofErr w:type="spellEnd"/>
      <w:r w:rsidR="00746761">
        <w:t xml:space="preserve">). </w:t>
      </w:r>
      <w:r>
        <w:t>When you have this working consider using Clon</w:t>
      </w:r>
      <w:r w:rsidR="0062127A">
        <w:t>ing to reduce the number of Spri</w:t>
      </w:r>
      <w:r>
        <w:t>tes….</w:t>
      </w:r>
    </w:p>
    <w:p w14:paraId="496C6E16" w14:textId="304EDF2A" w:rsidR="00746761" w:rsidRPr="0089393A" w:rsidRDefault="0062127A" w:rsidP="00E300B7">
      <w:pPr>
        <w:pStyle w:val="SushiHeading"/>
      </w:pPr>
      <w:r>
        <w:rPr>
          <w:rStyle w:val="SushiSectionNumber"/>
        </w:rPr>
        <w:t>4</w:t>
      </w:r>
      <w:r>
        <w:t xml:space="preserve"> </w:t>
      </w:r>
      <w:r w:rsidR="00746761" w:rsidRPr="0089393A">
        <w:t>P</w:t>
      </w:r>
      <w:r>
        <w:t>ower-ups</w:t>
      </w:r>
    </w:p>
    <w:p w14:paraId="5FC80DE5" w14:textId="77777777" w:rsidR="00746761" w:rsidRDefault="00746761" w:rsidP="0062127A">
      <w:pPr>
        <w:pStyle w:val="SushiNormal"/>
        <w:numPr>
          <w:ilvl w:val="0"/>
          <w:numId w:val="16"/>
        </w:numPr>
      </w:pPr>
      <w:r w:rsidRPr="008E3C83">
        <w:t>Power-ups are placed at random at each game start</w:t>
      </w:r>
    </w:p>
    <w:p w14:paraId="18C9E41C" w14:textId="77777777" w:rsidR="00746761" w:rsidRPr="008E3C83" w:rsidRDefault="00746761" w:rsidP="0062127A">
      <w:pPr>
        <w:pStyle w:val="SushiNormal"/>
        <w:numPr>
          <w:ilvl w:val="0"/>
          <w:numId w:val="16"/>
        </w:numPr>
      </w:pPr>
      <w:r>
        <w:t>If the player touches the power-up, its effect begins immediately</w:t>
      </w:r>
    </w:p>
    <w:p w14:paraId="1440B874" w14:textId="3CED2CE6" w:rsidR="00746761" w:rsidRDefault="00746761" w:rsidP="0062127A">
      <w:pPr>
        <w:pStyle w:val="SushiNormal"/>
        <w:numPr>
          <w:ilvl w:val="0"/>
          <w:numId w:val="16"/>
        </w:numPr>
      </w:pPr>
      <w:r>
        <w:t xml:space="preserve">If player touches a power-up in same move as a </w:t>
      </w:r>
      <w:proofErr w:type="spellStart"/>
      <w:r w:rsidR="00E300B7">
        <w:t>Dalek</w:t>
      </w:r>
      <w:proofErr w:type="spellEnd"/>
      <w:r>
        <w:t xml:space="preserve"> catches them, the power up still works. Depending on the power-up, this could save their life</w:t>
      </w:r>
    </w:p>
    <w:p w14:paraId="11F0E90D" w14:textId="77777777" w:rsidR="00746761" w:rsidRDefault="00746761" w:rsidP="0062127A">
      <w:pPr>
        <w:pStyle w:val="SushiNormal"/>
        <w:numPr>
          <w:ilvl w:val="0"/>
          <w:numId w:val="16"/>
        </w:numPr>
      </w:pPr>
      <w:r>
        <w:t>When a power-up is active, the player sprite and stage background should be different</w:t>
      </w:r>
      <w:r w:rsidRPr="008E3C83">
        <w:t xml:space="preserve"> </w:t>
      </w:r>
    </w:p>
    <w:p w14:paraId="62293FF5" w14:textId="77777777" w:rsidR="00746761" w:rsidRDefault="00746761" w:rsidP="0062127A">
      <w:pPr>
        <w:pStyle w:val="SushiNormal"/>
        <w:numPr>
          <w:ilvl w:val="0"/>
          <w:numId w:val="16"/>
        </w:numPr>
      </w:pPr>
      <w:r>
        <w:t>Power-ups:</w:t>
      </w:r>
    </w:p>
    <w:p w14:paraId="63878899" w14:textId="5593D6A5" w:rsidR="00746761" w:rsidRPr="0089393A" w:rsidRDefault="00746761" w:rsidP="0062127A">
      <w:pPr>
        <w:pStyle w:val="SushiNormal"/>
        <w:numPr>
          <w:ilvl w:val="1"/>
          <w:numId w:val="16"/>
        </w:numPr>
      </w:pPr>
      <w:r>
        <w:t>I</w:t>
      </w:r>
      <w:r w:rsidRPr="0089393A">
        <w:t xml:space="preserve">nvisibility </w:t>
      </w:r>
      <w:r>
        <w:t>(blue)</w:t>
      </w:r>
      <w:r w:rsidRPr="0089393A">
        <w:t xml:space="preserve">. If player touches it, for 3s he is invisible and </w:t>
      </w:r>
      <w:proofErr w:type="spellStart"/>
      <w:r w:rsidR="00E300B7">
        <w:t>Dalek</w:t>
      </w:r>
      <w:r w:rsidRPr="0089393A">
        <w:t>s</w:t>
      </w:r>
      <w:proofErr w:type="spellEnd"/>
      <w:r w:rsidRPr="0089393A">
        <w:t xml:space="preserve"> do not move</w:t>
      </w:r>
      <w:r>
        <w:t xml:space="preserve">. Player can use this time to reposition himself to kill the </w:t>
      </w:r>
      <w:proofErr w:type="spellStart"/>
      <w:r w:rsidR="00E300B7">
        <w:t>Dalek</w:t>
      </w:r>
      <w:r>
        <w:t>s</w:t>
      </w:r>
      <w:proofErr w:type="spellEnd"/>
      <w:r>
        <w:t xml:space="preserve"> or just get out of trouble </w:t>
      </w:r>
    </w:p>
    <w:p w14:paraId="61903351" w14:textId="62C741ED" w:rsidR="00746761" w:rsidRDefault="00746761" w:rsidP="0062127A">
      <w:pPr>
        <w:pStyle w:val="SushiNormal"/>
        <w:numPr>
          <w:ilvl w:val="1"/>
          <w:numId w:val="16"/>
        </w:numPr>
      </w:pPr>
      <w:r>
        <w:t>I</w:t>
      </w:r>
      <w:r w:rsidRPr="0089393A">
        <w:t xml:space="preserve">nvulnerability </w:t>
      </w:r>
      <w:r>
        <w:t>(yellow)</w:t>
      </w:r>
      <w:r w:rsidRPr="0089393A">
        <w:t xml:space="preserve">. If player touches it, for 3s he is invulnerable and </w:t>
      </w:r>
      <w:proofErr w:type="spellStart"/>
      <w:r w:rsidR="00E300B7">
        <w:t>Dalek</w:t>
      </w:r>
      <w:r w:rsidRPr="0089393A">
        <w:t>s</w:t>
      </w:r>
      <w:proofErr w:type="spellEnd"/>
      <w:r w:rsidRPr="0089393A">
        <w:t xml:space="preserve"> cannot kill him</w:t>
      </w:r>
      <w:r>
        <w:t xml:space="preserve">. Player can use this time to cause </w:t>
      </w:r>
      <w:proofErr w:type="spellStart"/>
      <w:r w:rsidR="00E300B7">
        <w:t>Dalek</w:t>
      </w:r>
      <w:r>
        <w:t>s</w:t>
      </w:r>
      <w:proofErr w:type="spellEnd"/>
      <w:r>
        <w:t xml:space="preserve"> to kill each other without worrying about being killed, but can be killed as soon as the effect wears off</w:t>
      </w:r>
    </w:p>
    <w:p w14:paraId="740D8D2E" w14:textId="62AACD88" w:rsidR="00746761" w:rsidRPr="0089393A" w:rsidRDefault="0062127A" w:rsidP="00E300B7">
      <w:pPr>
        <w:pStyle w:val="SushiHeading"/>
      </w:pPr>
      <w:r>
        <w:rPr>
          <w:rStyle w:val="SushiSectionNumber"/>
        </w:rPr>
        <w:lastRenderedPageBreak/>
        <w:t>5</w:t>
      </w:r>
      <w:r>
        <w:t xml:space="preserve"> </w:t>
      </w:r>
      <w:r w:rsidR="00746761" w:rsidRPr="0089393A">
        <w:t>Next challenges</w:t>
      </w:r>
    </w:p>
    <w:p w14:paraId="46EE06FC" w14:textId="52671634" w:rsidR="00746761" w:rsidRPr="0089393A" w:rsidRDefault="00746761" w:rsidP="0062127A">
      <w:pPr>
        <w:pStyle w:val="SushiNormal"/>
        <w:numPr>
          <w:ilvl w:val="0"/>
          <w:numId w:val="17"/>
        </w:numPr>
      </w:pPr>
      <w:r w:rsidRPr="0089393A">
        <w:t xml:space="preserve">Make </w:t>
      </w:r>
      <w:proofErr w:type="spellStart"/>
      <w:r w:rsidR="00E300B7">
        <w:t>Dalek</w:t>
      </w:r>
      <w:r w:rsidRPr="0089393A">
        <w:t>s</w:t>
      </w:r>
      <w:proofErr w:type="spellEnd"/>
      <w:r w:rsidRPr="0089393A">
        <w:t xml:space="preserve"> faster when they're nearer to the player, slower when further away</w:t>
      </w:r>
    </w:p>
    <w:p w14:paraId="348ED354" w14:textId="77777777" w:rsidR="00746761" w:rsidRPr="0089393A" w:rsidRDefault="00746761" w:rsidP="0062127A">
      <w:pPr>
        <w:pStyle w:val="SushiNormal"/>
        <w:numPr>
          <w:ilvl w:val="0"/>
          <w:numId w:val="17"/>
        </w:numPr>
      </w:pPr>
      <w:r w:rsidRPr="0089393A">
        <w:t xml:space="preserve">Make the power-ups only usable once per game. Sprite changes when used to show they've been used. </w:t>
      </w:r>
    </w:p>
    <w:p w14:paraId="664E18ED" w14:textId="3AE0E996" w:rsidR="00746761" w:rsidRPr="0089393A" w:rsidRDefault="00746761" w:rsidP="0062127A">
      <w:pPr>
        <w:pStyle w:val="SushiNormal"/>
        <w:numPr>
          <w:ilvl w:val="0"/>
          <w:numId w:val="17"/>
        </w:numPr>
      </w:pPr>
      <w:r w:rsidRPr="0089393A">
        <w:t xml:space="preserve">Add another power-up that causes the </w:t>
      </w:r>
      <w:proofErr w:type="spellStart"/>
      <w:r w:rsidR="00E300B7">
        <w:t>Dalek</w:t>
      </w:r>
      <w:r w:rsidRPr="0089393A">
        <w:t>s</w:t>
      </w:r>
      <w:proofErr w:type="spellEnd"/>
      <w:r w:rsidRPr="0089393A">
        <w:t xml:space="preserve"> to grow x3 for 3s. This increases the chance they will touch (but also easier for them to reach </w:t>
      </w:r>
      <w:r>
        <w:t>player</w:t>
      </w:r>
      <w:r w:rsidRPr="0089393A">
        <w:t>)</w:t>
      </w:r>
    </w:p>
    <w:p w14:paraId="5D1F2D03" w14:textId="54E5EDD3" w:rsidR="00746761" w:rsidRPr="0089393A" w:rsidRDefault="00746761" w:rsidP="0062127A">
      <w:pPr>
        <w:pStyle w:val="SushiNormal"/>
        <w:numPr>
          <w:ilvl w:val="0"/>
          <w:numId w:val="17"/>
        </w:numPr>
      </w:pPr>
      <w:r w:rsidRPr="0089393A">
        <w:t xml:space="preserve">Add another power-up that slows the </w:t>
      </w:r>
      <w:proofErr w:type="spellStart"/>
      <w:r w:rsidR="00E300B7">
        <w:t>Dalek</w:t>
      </w:r>
      <w:r w:rsidRPr="0089393A">
        <w:t>s</w:t>
      </w:r>
      <w:proofErr w:type="spellEnd"/>
      <w:r w:rsidRPr="0089393A">
        <w:t xml:space="preserve"> down for 3s or for 10 player moves</w:t>
      </w:r>
    </w:p>
    <w:p w14:paraId="100EC208" w14:textId="4F412453" w:rsidR="00746761" w:rsidRPr="0089393A" w:rsidRDefault="00746761" w:rsidP="0062127A">
      <w:pPr>
        <w:pStyle w:val="SushiNormal"/>
        <w:numPr>
          <w:ilvl w:val="0"/>
          <w:numId w:val="17"/>
        </w:numPr>
      </w:pPr>
      <w:r w:rsidRPr="0089393A">
        <w:t xml:space="preserve">Add wraparound teleport: if the player touches the edge of the stage, he appears at the same point on the opposite edge i.e. Move to top means he appears at same x-position on bottom. </w:t>
      </w:r>
      <w:proofErr w:type="spellStart"/>
      <w:r w:rsidR="00E300B7">
        <w:t>Dalek</w:t>
      </w:r>
      <w:r w:rsidRPr="0089393A">
        <w:t>s</w:t>
      </w:r>
      <w:proofErr w:type="spellEnd"/>
      <w:r w:rsidRPr="0089393A">
        <w:t xml:space="preserve"> can't do this and so the edges become escapes</w:t>
      </w:r>
    </w:p>
    <w:p w14:paraId="21365CA3" w14:textId="51B05776" w:rsidR="00746761" w:rsidRPr="0089393A" w:rsidRDefault="00746761" w:rsidP="0062127A">
      <w:pPr>
        <w:pStyle w:val="SushiNormal"/>
        <w:numPr>
          <w:ilvl w:val="0"/>
          <w:numId w:val="17"/>
        </w:numPr>
      </w:pPr>
      <w:r w:rsidRPr="0089393A">
        <w:t xml:space="preserve">Add difficulty levels. Ideally affects number of </w:t>
      </w:r>
      <w:proofErr w:type="spellStart"/>
      <w:r w:rsidR="00E300B7">
        <w:t>Dalek</w:t>
      </w:r>
      <w:r w:rsidRPr="0089393A">
        <w:t>s</w:t>
      </w:r>
      <w:proofErr w:type="spellEnd"/>
      <w:r w:rsidRPr="0089393A">
        <w:t xml:space="preserve"> but this is not possible in scratch. Instead, make </w:t>
      </w:r>
      <w:proofErr w:type="spellStart"/>
      <w:r w:rsidR="00E300B7">
        <w:t>Dalek</w:t>
      </w:r>
      <w:r w:rsidRPr="0089393A">
        <w:t>s</w:t>
      </w:r>
      <w:proofErr w:type="spellEnd"/>
      <w:r w:rsidRPr="0089393A">
        <w:t xml:space="preserve"> faster/slower speed to difficulty. Auto-increase difficulty as score increases, reduce as falls</w:t>
      </w:r>
    </w:p>
    <w:p w14:paraId="3D8CA7BD" w14:textId="77777777" w:rsidR="00746761" w:rsidRPr="0089393A" w:rsidRDefault="00746761" w:rsidP="0062127A">
      <w:pPr>
        <w:pStyle w:val="SushiNormal"/>
        <w:numPr>
          <w:ilvl w:val="0"/>
          <w:numId w:val="17"/>
        </w:numPr>
      </w:pPr>
      <w:r w:rsidRPr="0089393A">
        <w:t>Add mines. Mines are non-moving areas of a different colour, randomly placed, which kill the player if they walk into it. These need no code so can be programmatically created: an invisible sprite could move across the stage at game start, dropping its pen at random to draw colour blocks. Player code then has "if touching" code to die. Number of mines could be linked to difficulty</w:t>
      </w:r>
    </w:p>
    <w:p w14:paraId="343F8A6E" w14:textId="7CA940DC" w:rsidR="006654B9" w:rsidRDefault="00746761" w:rsidP="0062127A">
      <w:pPr>
        <w:pStyle w:val="SushiNormal"/>
        <w:numPr>
          <w:ilvl w:val="0"/>
          <w:numId w:val="17"/>
        </w:numPr>
      </w:pPr>
      <w:r w:rsidRPr="0089393A">
        <w:t>Use better sprites, backgrounds/effects, sounds</w:t>
      </w:r>
    </w:p>
    <w:p w14:paraId="2649B978" w14:textId="17C4E8BC" w:rsidR="006654B9" w:rsidRDefault="0062127A" w:rsidP="0062127A">
      <w:pPr>
        <w:pStyle w:val="SushiHeading"/>
      </w:pPr>
      <w:r>
        <w:rPr>
          <w:rStyle w:val="SushiSectionNumber"/>
        </w:rPr>
        <w:t>6</w:t>
      </w:r>
      <w:r>
        <w:t xml:space="preserve"> </w:t>
      </w:r>
      <w:r w:rsidR="006654B9">
        <w:t>Things to watch out for</w:t>
      </w:r>
    </w:p>
    <w:p w14:paraId="0CE1DBF3" w14:textId="77777777" w:rsidR="006654B9" w:rsidRPr="009B0105" w:rsidRDefault="006654B9" w:rsidP="0062127A">
      <w:pPr>
        <w:pStyle w:val="SushiNormal"/>
        <w:numPr>
          <w:ilvl w:val="0"/>
          <w:numId w:val="18"/>
        </w:numPr>
      </w:pPr>
      <w:r w:rsidRPr="009B0105">
        <w:t xml:space="preserve">First version had a dead </w:t>
      </w:r>
      <w:proofErr w:type="spellStart"/>
      <w:r w:rsidRPr="009B0105">
        <w:t>dalek</w:t>
      </w:r>
      <w:proofErr w:type="spellEnd"/>
      <w:r w:rsidRPr="009B0105">
        <w:t xml:space="preserve"> broadcasting to the stage which counted up to 4 to see if it was last one left and so player had won. But if 2 </w:t>
      </w:r>
      <w:proofErr w:type="spellStart"/>
      <w:r w:rsidRPr="009B0105">
        <w:t>daleks</w:t>
      </w:r>
      <w:proofErr w:type="spellEnd"/>
      <w:r w:rsidRPr="009B0105">
        <w:t xml:space="preserve"> died in the same move, counter only went to 3. Why?</w:t>
      </w:r>
    </w:p>
    <w:p w14:paraId="4FBFAA0E" w14:textId="77777777" w:rsidR="006654B9" w:rsidRPr="009B0105" w:rsidRDefault="006654B9" w:rsidP="0062127A">
      <w:pPr>
        <w:pStyle w:val="SushiNormal"/>
        <w:numPr>
          <w:ilvl w:val="0"/>
          <w:numId w:val="18"/>
        </w:numPr>
      </w:pPr>
      <w:r w:rsidRPr="009B0105">
        <w:t xml:space="preserve">A: The 2 broadcasts from the 2 last </w:t>
      </w:r>
      <w:proofErr w:type="spellStart"/>
      <w:r w:rsidRPr="009B0105">
        <w:t>daleks</w:t>
      </w:r>
      <w:proofErr w:type="spellEnd"/>
      <w:r w:rsidRPr="009B0105">
        <w:t xml:space="preserve"> were sent almost simultaneously and only 1 broadcast was processed (Scratch must not queue them up when a broadcast if same type is currently being processed). </w:t>
      </w:r>
    </w:p>
    <w:p w14:paraId="1CF5C959" w14:textId="2254C5DE" w:rsidR="006654B9" w:rsidRDefault="006654B9" w:rsidP="0062127A">
      <w:pPr>
        <w:pStyle w:val="SushiNormal"/>
        <w:numPr>
          <w:ilvl w:val="0"/>
          <w:numId w:val="18"/>
        </w:numPr>
      </w:pPr>
      <w:r w:rsidRPr="009B0105">
        <w:t xml:space="preserve">Fix was for each </w:t>
      </w:r>
      <w:proofErr w:type="spellStart"/>
      <w:r w:rsidRPr="009B0105">
        <w:t>dalek</w:t>
      </w:r>
      <w:proofErr w:type="spellEnd"/>
      <w:r w:rsidRPr="009B0105">
        <w:t xml:space="preserve"> to increment the counter themselves and then broadcast to stage which checked if counter=4 </w:t>
      </w:r>
    </w:p>
    <w:p w14:paraId="1C3A1C13" w14:textId="77777777" w:rsidR="006654B9" w:rsidRPr="009B0105" w:rsidRDefault="006654B9" w:rsidP="0062127A">
      <w:pPr>
        <w:pStyle w:val="SushiNormal"/>
        <w:numPr>
          <w:ilvl w:val="0"/>
          <w:numId w:val="18"/>
        </w:numPr>
      </w:pPr>
      <w:r w:rsidRPr="009B0105">
        <w:lastRenderedPageBreak/>
        <w:t xml:space="preserve">First version had the power-up timer code within the "if touch green" code but power-up (usually) didn't end on time. Why? </w:t>
      </w:r>
    </w:p>
    <w:p w14:paraId="7C53B5FA" w14:textId="77777777" w:rsidR="006654B9" w:rsidRPr="009B0105" w:rsidRDefault="006654B9" w:rsidP="0062127A">
      <w:pPr>
        <w:pStyle w:val="SushiNormal"/>
        <w:numPr>
          <w:ilvl w:val="0"/>
          <w:numId w:val="18"/>
        </w:numPr>
      </w:pPr>
      <w:r w:rsidRPr="009B0105">
        <w:t xml:space="preserve">As soon as player moved away, the code stopped running so they needed to keep touching green to work (defeats purpose of the power-up). </w:t>
      </w:r>
    </w:p>
    <w:p w14:paraId="6F41B1AE" w14:textId="0406E67C" w:rsidR="006654B9" w:rsidRDefault="006654B9" w:rsidP="0062127A">
      <w:pPr>
        <w:pStyle w:val="SushiNormal"/>
        <w:numPr>
          <w:ilvl w:val="0"/>
          <w:numId w:val="18"/>
        </w:numPr>
      </w:pPr>
      <w:r w:rsidRPr="009B0105">
        <w:t>Fix was to broadcast to stage where the timer runs correctly, ends on time</w:t>
      </w:r>
    </w:p>
    <w:p w14:paraId="755D06FC" w14:textId="314272EA" w:rsidR="006654B9" w:rsidRPr="006654B9" w:rsidRDefault="006654B9" w:rsidP="006654B9">
      <w:pPr>
        <w:pStyle w:val="SushiNormal"/>
        <w:numPr>
          <w:ilvl w:val="0"/>
          <w:numId w:val="18"/>
        </w:numPr>
      </w:pPr>
      <w:r>
        <w:t xml:space="preserve">Player code checks for power-up touches before checking for </w:t>
      </w:r>
      <w:proofErr w:type="spellStart"/>
      <w:r>
        <w:t>dalek</w:t>
      </w:r>
      <w:proofErr w:type="spellEnd"/>
      <w:r>
        <w:t xml:space="preserve"> touch, as the power-up might save their life </w:t>
      </w:r>
      <w:proofErr w:type="spellStart"/>
      <w:r>
        <w:t>eg</w:t>
      </w:r>
      <w:proofErr w:type="spellEnd"/>
      <w:r>
        <w:t xml:space="preserve"> invulnerability power-up</w:t>
      </w:r>
    </w:p>
    <w:p w14:paraId="5B680360" w14:textId="020621AF" w:rsidR="00746761" w:rsidRPr="0089393A" w:rsidRDefault="0062127A" w:rsidP="00E300B7">
      <w:pPr>
        <w:pStyle w:val="SushiHeading"/>
      </w:pPr>
      <w:r>
        <w:rPr>
          <w:rStyle w:val="SushiSectionNumber"/>
        </w:rPr>
        <w:t>7</w:t>
      </w:r>
      <w:r>
        <w:t xml:space="preserve"> </w:t>
      </w:r>
      <w:r w:rsidR="00746761" w:rsidRPr="0089393A">
        <w:t>Bugs</w:t>
      </w:r>
    </w:p>
    <w:p w14:paraId="40565C42" w14:textId="3880BB0D" w:rsidR="00746761" w:rsidRPr="0089393A" w:rsidRDefault="00746761" w:rsidP="0062127A">
      <w:pPr>
        <w:pStyle w:val="SushiNormal"/>
        <w:numPr>
          <w:ilvl w:val="0"/>
          <w:numId w:val="20"/>
        </w:numPr>
      </w:pPr>
      <w:r w:rsidRPr="0089393A">
        <w:t xml:space="preserve">Can get a </w:t>
      </w:r>
      <w:proofErr w:type="spellStart"/>
      <w:r w:rsidR="00E300B7">
        <w:t>Dalek</w:t>
      </w:r>
      <w:proofErr w:type="spellEnd"/>
      <w:r w:rsidRPr="0089393A">
        <w:t xml:space="preserve"> seem to die without touching another one, though one is close. </w:t>
      </w:r>
      <w:bookmarkStart w:id="0" w:name="_GoBack"/>
      <w:bookmarkEnd w:id="0"/>
      <w:r w:rsidRPr="0089393A">
        <w:t>Why? First moved and touched second just before second moved away and lived as it wasn't touching first at that point. Fix by having both die in this case</w:t>
      </w:r>
    </w:p>
    <w:p w14:paraId="4C1E1669" w14:textId="0AD2F8AF" w:rsidR="00746761" w:rsidRPr="0089393A" w:rsidRDefault="00746761" w:rsidP="0062127A">
      <w:pPr>
        <w:pStyle w:val="SushiNormal"/>
        <w:numPr>
          <w:ilvl w:val="0"/>
          <w:numId w:val="20"/>
        </w:numPr>
      </w:pPr>
      <w:r w:rsidRPr="0089393A">
        <w:t xml:space="preserve">Can get </w:t>
      </w:r>
      <w:proofErr w:type="spellStart"/>
      <w:r w:rsidR="00E300B7">
        <w:t>Dalek</w:t>
      </w:r>
      <w:r w:rsidRPr="0089393A">
        <w:t>s</w:t>
      </w:r>
      <w:proofErr w:type="spellEnd"/>
      <w:r w:rsidRPr="0089393A">
        <w:t xml:space="preserve"> touching in initial random </w:t>
      </w:r>
      <w:proofErr w:type="gramStart"/>
      <w:r w:rsidRPr="0089393A">
        <w:t>layout.</w:t>
      </w:r>
      <w:proofErr w:type="gramEnd"/>
      <w:r w:rsidRPr="0089393A">
        <w:t xml:space="preserve"> Make sure no sprite is touching another sprite in the random start. If they do, randomise all or just that one again or move the touching one away till not touching</w:t>
      </w:r>
    </w:p>
    <w:p w14:paraId="394E8A18" w14:textId="0606ED74" w:rsidR="00746761" w:rsidRDefault="00746761" w:rsidP="0062127A">
      <w:pPr>
        <w:pStyle w:val="SushiNormal"/>
        <w:numPr>
          <w:ilvl w:val="0"/>
          <w:numId w:val="20"/>
        </w:numPr>
        <w:rPr>
          <w:i/>
        </w:rPr>
      </w:pPr>
      <w:r w:rsidRPr="0089393A">
        <w:rPr>
          <w:i/>
        </w:rPr>
        <w:t xml:space="preserve">There is code to make sure that if the player is placed on a </w:t>
      </w:r>
      <w:proofErr w:type="spellStart"/>
      <w:r w:rsidR="00E300B7">
        <w:rPr>
          <w:i/>
        </w:rPr>
        <w:t>Dalek</w:t>
      </w:r>
      <w:proofErr w:type="spellEnd"/>
      <w:r w:rsidRPr="0089393A">
        <w:rPr>
          <w:i/>
        </w:rPr>
        <w:t xml:space="preserve"> in the initial layout, the layout is redone but without any of the usual "lose" logic (score -1). See logic around game-starting variable.</w:t>
      </w:r>
    </w:p>
    <w:p w14:paraId="15148D4B" w14:textId="77777777" w:rsidR="00746761" w:rsidRPr="005967A3" w:rsidRDefault="00746761" w:rsidP="00746761">
      <w:pPr>
        <w:rPr>
          <w:i/>
          <w:sz w:val="18"/>
        </w:rPr>
      </w:pPr>
    </w:p>
    <w:p w14:paraId="4038042C" w14:textId="77777777" w:rsidR="00746761" w:rsidRDefault="00746761" w:rsidP="00DD3C9C">
      <w:pPr>
        <w:pStyle w:val="SushiNormal"/>
        <w:ind w:left="-288"/>
      </w:pPr>
    </w:p>
    <w:p w14:paraId="164F1B57" w14:textId="77777777" w:rsidR="009C6CBB" w:rsidRDefault="009C6CBB" w:rsidP="00234D07">
      <w:pPr>
        <w:ind w:left="0"/>
        <w:rPr>
          <w:rStyle w:val="SushiSectionNumber"/>
          <w:rFonts w:ascii="Arial" w:eastAsia="Arial" w:hAnsi="Arial" w:cs="Arial"/>
          <w:color w:val="000000" w:themeColor="text1"/>
          <w:sz w:val="24"/>
          <w:shd w:val="clear" w:color="auto" w:fill="auto"/>
        </w:rPr>
      </w:pPr>
    </w:p>
    <w:p w14:paraId="357AD72D" w14:textId="3C646480" w:rsidR="00746761" w:rsidRDefault="00746761" w:rsidP="00746761">
      <w:pPr>
        <w:pStyle w:val="SushiHeaderTextBold"/>
        <w:jc w:val="left"/>
        <w:rPr>
          <w:rStyle w:val="SushiSectionNumber"/>
          <w:rFonts w:ascii="Arial" w:eastAsia="Arial" w:hAnsi="Arial" w:cs="Arial"/>
          <w:color w:val="000000" w:themeColor="text1"/>
          <w:sz w:val="24"/>
          <w:shd w:val="clear" w:color="auto" w:fill="auto"/>
        </w:rPr>
      </w:pPr>
    </w:p>
    <w:sectPr w:rsidR="00746761" w:rsidSect="00C9184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027" w:left="1440" w:header="720" w:footer="227" w:gutter="0"/>
      <w:cols w:space="720"/>
      <w:docGrid w:linePitch="32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027A7" w14:textId="77777777" w:rsidR="002F1F34" w:rsidRDefault="002F1F34" w:rsidP="007B1BBF">
      <w:pPr>
        <w:spacing w:line="240" w:lineRule="auto"/>
      </w:pPr>
      <w:r>
        <w:separator/>
      </w:r>
    </w:p>
  </w:endnote>
  <w:endnote w:type="continuationSeparator" w:id="0">
    <w:p w14:paraId="078C24CB" w14:textId="77777777" w:rsidR="002F1F34" w:rsidRDefault="002F1F34"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88857" w14:textId="77777777" w:rsidR="00617769" w:rsidRDefault="006177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A17C" w14:textId="77777777" w:rsidR="00CC40E5" w:rsidRDefault="00FB5368" w:rsidP="00863D41">
    <w:pPr>
      <w:pStyle w:val="Footer"/>
      <w:tabs>
        <w:tab w:val="clear" w:pos="4680"/>
        <w:tab w:val="clear" w:pos="9360"/>
        <w:tab w:val="right" w:pos="9026"/>
      </w:tabs>
      <w:jc w:val="both"/>
    </w:pPr>
    <w:r w:rsidRPr="00863D41">
      <w:rPr>
        <w:noProof/>
      </w:rPr>
      <mc:AlternateContent>
        <mc:Choice Requires="wps">
          <w:drawing>
            <wp:anchor distT="0" distB="0" distL="114300" distR="114300" simplePos="0" relativeHeight="251661312" behindDoc="0" locked="0" layoutInCell="1" allowOverlap="1" wp14:anchorId="1E42BEBD" wp14:editId="019C2D1C">
              <wp:simplePos x="0" y="0"/>
              <wp:positionH relativeFrom="column">
                <wp:posOffset>-914400</wp:posOffset>
              </wp:positionH>
              <wp:positionV relativeFrom="paragraph">
                <wp:posOffset>446405</wp:posOffset>
              </wp:positionV>
              <wp:extent cx="1833245" cy="215265"/>
              <wp:effectExtent l="0" t="0" r="0" b="0"/>
              <wp:wrapNone/>
              <wp:docPr id="2" name="Shape 472"/>
              <wp:cNvGraphicFramePr/>
              <a:graphic xmlns:a="http://schemas.openxmlformats.org/drawingml/2006/main">
                <a:graphicData uri="http://schemas.microsoft.com/office/word/2010/wordprocessingShape">
                  <wps:wsp>
                    <wps:cNvSpPr/>
                    <wps:spPr>
                      <a:xfrm>
                        <a:off x="0" y="0"/>
                        <a:ext cx="1833245" cy="2152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14:sizeRelV relativeFrom="margin">
                <wp14:pctHeight>0</wp14:pctHeight>
              </wp14:sizeRelV>
            </wp:anchor>
          </w:drawing>
        </mc:Choice>
        <mc:Fallback>
          <w:pict>
            <v:shape w14:anchorId="6915BD35" id="Shape_x0020_472" o:spid="_x0000_s1026" style="position:absolute;margin-left:-1in;margin-top:35.15pt;width:144.35pt;height:1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33271,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" path="m0,0l1833271,,1833271,423214,,423214,,0e" fillcolor="#ed462e" stroked="f" strokeweight="0">
              <v:stroke miterlimit="83231f" joinstyle="miter"/>
              <v:path arrowok="t" textboxrect="0,0,1833271,423214"/>
            </v:shape>
          </w:pict>
        </mc:Fallback>
      </mc:AlternateContent>
    </w:r>
    <w:r w:rsidRPr="00863D41">
      <w:rPr>
        <w:noProof/>
      </w:rPr>
      <mc:AlternateContent>
        <mc:Choice Requires="wps">
          <w:drawing>
            <wp:anchor distT="0" distB="0" distL="114300" distR="114300" simplePos="0" relativeHeight="251662336" behindDoc="0" locked="0" layoutInCell="1" allowOverlap="1" wp14:anchorId="5F7B337B" wp14:editId="1472EB40">
              <wp:simplePos x="0" y="0"/>
              <wp:positionH relativeFrom="column">
                <wp:posOffset>918845</wp:posOffset>
              </wp:positionH>
              <wp:positionV relativeFrom="paragraph">
                <wp:posOffset>446405</wp:posOffset>
              </wp:positionV>
              <wp:extent cx="1923415" cy="215265"/>
              <wp:effectExtent l="0" t="0" r="635" b="0"/>
              <wp:wrapNone/>
              <wp:docPr id="3" name="Shape 473"/>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14:sizeRelV relativeFrom="margin">
                <wp14:pctHeight>0</wp14:pctHeight>
              </wp14:sizeRelV>
            </wp:anchor>
          </w:drawing>
        </mc:Choice>
        <mc:Fallback>
          <w:pict>
            <v:shape w14:anchorId="0B1268F6" id="Shape_x0020_473" o:spid="_x0000_s1026" style="position:absolute;margin-left:72.35pt;margin-top:35.15pt;width:151.45pt;height:1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" path="m0,0l1923707,,1923707,423214,,423214,,0e" fillcolor="#2c9cfb"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3360" behindDoc="0" locked="0" layoutInCell="1" allowOverlap="1" wp14:anchorId="17B7B4F8" wp14:editId="7DA642D7">
              <wp:simplePos x="0" y="0"/>
              <wp:positionH relativeFrom="column">
                <wp:posOffset>2842260</wp:posOffset>
              </wp:positionH>
              <wp:positionV relativeFrom="paragraph">
                <wp:posOffset>446405</wp:posOffset>
              </wp:positionV>
              <wp:extent cx="1923415" cy="215265"/>
              <wp:effectExtent l="0" t="0" r="635" b="0"/>
              <wp:wrapNone/>
              <wp:docPr id="4" name="Shape 474"/>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14:sizeRelV relativeFrom="margin">
                <wp14:pctHeight>0</wp14:pctHeight>
              </wp14:sizeRelV>
            </wp:anchor>
          </w:drawing>
        </mc:Choice>
        <mc:Fallback>
          <w:pict>
            <v:shape w14:anchorId="29DFA445" id="Shape_x0020_474" o:spid="_x0000_s1026" style="position:absolute;margin-left:223.8pt;margin-top:35.15pt;width:151.45pt;height:1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" path="m0,0l1923707,,1923707,423214,,423214,,0e" fillcolor="#fbcc33"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4384" behindDoc="0" locked="0" layoutInCell="1" allowOverlap="1" wp14:anchorId="6E5F2D83" wp14:editId="5461DAB9">
              <wp:simplePos x="0" y="0"/>
              <wp:positionH relativeFrom="column">
                <wp:posOffset>4765675</wp:posOffset>
              </wp:positionH>
              <wp:positionV relativeFrom="paragraph">
                <wp:posOffset>446754</wp:posOffset>
              </wp:positionV>
              <wp:extent cx="1872615" cy="215837"/>
              <wp:effectExtent l="0" t="0" r="0" b="0"/>
              <wp:wrapNone/>
              <wp:docPr id="5" name="Shape 475"/>
              <wp:cNvGraphicFramePr/>
              <a:graphic xmlns:a="http://schemas.openxmlformats.org/drawingml/2006/main">
                <a:graphicData uri="http://schemas.microsoft.com/office/word/2010/wordprocessingShape">
                  <wps:wsp>
                    <wps:cNvSpPr/>
                    <wps:spPr>
                      <a:xfrm>
                        <a:off x="0" y="0"/>
                        <a:ext cx="1872615" cy="21583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14:sizeRelV relativeFrom="margin">
                <wp14:pctHeight>0</wp14:pctHeight>
              </wp14:sizeRelV>
            </wp:anchor>
          </w:drawing>
        </mc:Choice>
        <mc:Fallback>
          <w:pict>
            <v:shape w14:anchorId="1F086DCE" id="Shape_x0020_475" o:spid="_x0000_s1026" style="position:absolute;margin-left:375.25pt;margin-top:35.2pt;width:147.45pt;height: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798569,4232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" path="m0,0l1798569,,1798569,423214,,423214,,0e" fillcolor="#2e7ac7" stroked="f" strokeweight="0">
              <v:stroke miterlimit="83231f" joinstyle="miter"/>
              <v:path arrowok="t" textboxrect="0,0,1798569,423214"/>
            </v:shape>
          </w:pict>
        </mc:Fallback>
      </mc:AlternateContent>
    </w:r>
    <w:r w:rsidR="00CC40E5">
      <w:rPr>
        <w:noProof/>
      </w:rPr>
      <w:drawing>
        <wp:anchor distT="0" distB="0" distL="114300" distR="114300" simplePos="0" relativeHeight="251666432" behindDoc="0" locked="0" layoutInCell="1" allowOverlap="1" wp14:anchorId="4910C6D8" wp14:editId="23A92BEE">
          <wp:simplePos x="0" y="0"/>
          <wp:positionH relativeFrom="column">
            <wp:posOffset>6105525</wp:posOffset>
          </wp:positionH>
          <wp:positionV relativeFrom="paragraph">
            <wp:posOffset>13335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CC40E5">
      <w:rPr>
        <w:noProof/>
      </w:rPr>
      <w:drawing>
        <wp:anchor distT="0" distB="0" distL="114300" distR="114300" simplePos="0" relativeHeight="251665408" behindDoc="0" locked="0" layoutInCell="1" allowOverlap="1" wp14:anchorId="2C070CAC" wp14:editId="257DF9B4">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CC40E5">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87C11" w14:textId="77777777" w:rsidR="00617769" w:rsidRDefault="006177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C5E88" w14:textId="77777777" w:rsidR="002F1F34" w:rsidRDefault="002F1F34" w:rsidP="007B1BBF">
      <w:pPr>
        <w:spacing w:line="240" w:lineRule="auto"/>
      </w:pPr>
      <w:r>
        <w:separator/>
      </w:r>
    </w:p>
  </w:footnote>
  <w:footnote w:type="continuationSeparator" w:id="0">
    <w:p w14:paraId="7D33CB32" w14:textId="77777777" w:rsidR="002F1F34" w:rsidRDefault="002F1F34" w:rsidP="007B1B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34D4C" w14:textId="77777777" w:rsidR="00617769" w:rsidRDefault="0061776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C98B7" w14:textId="77777777" w:rsidR="00FB5368" w:rsidRPr="002B1604" w:rsidRDefault="00617769" w:rsidP="000D2158">
    <w:pPr>
      <w:pStyle w:val="Header"/>
      <w:ind w:left="0"/>
    </w:pPr>
    <w:r w:rsidRPr="005D4F8F">
      <w:rPr>
        <w:rFonts w:ascii="Calibri" w:eastAsia="Calibri" w:hAnsi="Calibri" w:cs="Calibri"/>
        <w:b/>
        <w:noProof/>
        <w:sz w:val="22"/>
      </w:rPr>
      <mc:AlternateContent>
        <mc:Choice Requires="wpg">
          <w:drawing>
            <wp:anchor distT="0" distB="0" distL="114300" distR="114300" simplePos="0" relativeHeight="251671552" behindDoc="0" locked="0" layoutInCell="1" allowOverlap="1" wp14:anchorId="64F96FE7" wp14:editId="5046E5E1">
              <wp:simplePos x="0" y="0"/>
              <wp:positionH relativeFrom="page">
                <wp:align>left</wp:align>
              </wp:positionH>
              <wp:positionV relativeFrom="page">
                <wp:align>top</wp:align>
              </wp:positionV>
              <wp:extent cx="7553325" cy="186690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114300" y="908150"/>
                          <a:ext cx="2812329" cy="794666"/>
                        </a:xfrm>
                        <a:prstGeom prst="rect">
                          <a:avLst/>
                        </a:prstGeom>
                      </pic:spPr>
                    </pic:pic>
                    <wps:wsp>
                      <wps:cNvPr id="13" name="Rectangle 13"/>
                      <wps:cNvSpPr/>
                      <wps:spPr>
                        <a:xfrm>
                          <a:off x="6252297" y="1534469"/>
                          <a:ext cx="1158153" cy="307923"/>
                        </a:xfrm>
                        <a:prstGeom prst="rect">
                          <a:avLst/>
                        </a:prstGeom>
                        <a:ln>
                          <a:noFill/>
                        </a:ln>
                      </wps:spPr>
                      <wps:txbx>
                        <w:txbxContent>
                          <w:p w14:paraId="52D9D3A9" w14:textId="77777777"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62127A" w:rsidRPr="0062127A">
                              <w:rPr>
                                <w:rFonts w:ascii="Verdana" w:eastAsia="Verdana" w:hAnsi="Verdana" w:cs="Verdana"/>
                                <w:b/>
                                <w:noProof/>
                                <w:sz w:val="30"/>
                              </w:rPr>
                              <w:t>4</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62127A" w:rsidRPr="0062127A">
                              <w:rPr>
                                <w:rFonts w:ascii="Verdana" w:eastAsia="Verdana" w:hAnsi="Verdana" w:cs="Verdana"/>
                                <w:b/>
                                <w:noProof/>
                                <w:sz w:val="30"/>
                              </w:rPr>
                              <w:t>4</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114300" y="250718"/>
                          <a:ext cx="7353299"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6E76D7AC" w14:textId="2007B3F1" w:rsidR="00FB5368" w:rsidRDefault="00655089" w:rsidP="00617769">
                                <w:pPr>
                                  <w:spacing w:after="160"/>
                                  <w:ind w:left="0"/>
                                  <w:jc w:val="center"/>
                                </w:pPr>
                                <w:r>
                                  <w:rPr>
                                    <w:rFonts w:ascii="Verdana" w:eastAsia="Verdana" w:hAnsi="Verdana" w:cs="Verdana"/>
                                    <w:b/>
                                    <w:color w:val="FFFFFF"/>
                                    <w:sz w:val="56"/>
                                  </w:rPr>
                                  <w:t>Scratch</w:t>
                                </w:r>
                              </w:p>
                            </w:sdtContent>
                          </w:sdt>
                        </w:txbxContent>
                      </wps:txbx>
                      <wps:bodyPr horzOverflow="overflow" vert="horz" lIns="0" tIns="0" rIns="0" bIns="0" rtlCol="0">
                        <a:noAutofit/>
                      </wps:bodyPr>
                    </wps:wsp>
                    <wps:wsp>
                      <wps:cNvPr id="477" name="Shape 477"/>
                      <wps:cNvSpPr/>
                      <wps:spPr>
                        <a:xfrm>
                          <a:off x="114300" y="1821181"/>
                          <a:ext cx="7353299"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64F96FE7" id="Group_x0020_369" o:spid="_x0000_s1026" style="position:absolute;margin-left:0;margin-top:0;width:594.75pt;height:147pt;z-index:251671552;mso-position-horizontal:left;mso-position-horizontal-relative:page;mso-position-vertical:top;mso-position-vertical-relative:page;mso-width-relative:margin" coordsize="7553325,186690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8" o:spid="_x0000_s1027" type="#_x0000_t75" style="position:absolute;left:114300;top:908150;width:2812329;height:79466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Q&#10;MNe/AAAA2gAAAA8AAABkcnMvZG93bnJldi54bWxET82KwjAQvgv7DmEW9qbpelCppmXZRZQVD7Y+&#10;wNiMbbWZlCba+vbmIHj8+P5X6WAacafO1ZYVfE8iEMSF1TWXCo75erwA4TyyxsYyKXiQgzT5GK0w&#10;1rbnA90zX4oQwi5GBZX3bSylKyoy6Ca2JQ7c2XYGfYBdKXWHfQg3jZxG0UwarDk0VNjSb0XFNbsZ&#10;Bft2R309/zsdNpferG22y7f/c6W+PoefJQhPg3+LX+6tVhC2hivhBsjkCQ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BQEDDXvwAAANoAAAAPAAAAAAAAAAAAAAAAAJwCAABkcnMv&#10;ZG93bnJldi54bWxQSwUGAAAAAAQABAD3AAAAiAMAAAAA&#10;">
                <v:imagedata r:id="rId2" o:title=""/>
              </v:shape>
              <v:rect id="Rectangle_x0020_13" o:spid="_x0000_s1028" style="position:absolute;left:6252297;top:1534469;width:1158153;height:3079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Lmx3wQAA&#10;ANsAAAAPAAAAZHJzL2Rvd25yZXYueG1sRE9Li8IwEL4L/ocwwt40VWHRahTxgR59gXobmrEtNpPS&#10;RNvdX2+Ehb3Nx/ec6bwxhXhR5XLLCvq9CARxYnXOqYLzadMdgXAeWWNhmRT8kIP5rN2aYqxtzQd6&#10;HX0qQgi7GBVk3pexlC7JyKDr2ZI4cHdbGfQBVqnUFdYh3BRyEEXf0mDOoSHDkpYZJY/j0yjYjsrF&#10;dWd/67RY37aX/WW8Oo29Ul+dZjEB4anx/+I/906H+UP4/BIOkLM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i5sd8EAAADbAAAADwAAAAAAAAAAAAAAAACXAgAAZHJzL2Rvd25y&#10;ZXYueG1sUEsFBgAAAAAEAAQA9QAAAIUDAAAAAA==&#10;" filled="f" stroked="f">
                <v:textbox inset="0,0,0,0">
                  <w:txbxContent>
                    <w:p w14:paraId="52D9D3A9" w14:textId="77777777"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62127A" w:rsidRPr="0062127A">
                        <w:rPr>
                          <w:rFonts w:ascii="Verdana" w:eastAsia="Verdana" w:hAnsi="Verdana" w:cs="Verdana"/>
                          <w:b/>
                          <w:noProof/>
                          <w:sz w:val="30"/>
                        </w:rPr>
                        <w:t>4</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62127A" w:rsidRPr="0062127A">
                        <w:rPr>
                          <w:rFonts w:ascii="Verdana" w:eastAsia="Verdana" w:hAnsi="Verdana" w:cs="Verdana"/>
                          <w:b/>
                          <w:noProof/>
                          <w:sz w:val="30"/>
                        </w:rPr>
                        <w:t>4</w:t>
                      </w:r>
                      <w:r w:rsidRPr="005D4F8F">
                        <w:rPr>
                          <w:rFonts w:ascii="Verdana" w:eastAsia="Verdana" w:hAnsi="Verdana" w:cs="Verdana"/>
                          <w:b/>
                          <w:sz w:val="30"/>
                        </w:rPr>
                        <w:fldChar w:fldCharType="end"/>
                      </w:r>
                    </w:p>
                  </w:txbxContent>
                </v:textbox>
              </v:rect>
              <v:shape id="Shape_x0020_472" o:spid="_x0000_s1029" style="position:absolute;width:1833271;height:178765;visibility:visible;mso-wrap-style:square;v-text-anchor:top" coordsize="1833271,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z/pmxQAA&#10;ANwAAAAPAAAAZHJzL2Rvd25yZXYueG1sRI9BawIxFITvhf6H8ArearYi1m6N0oqC0EJxW+j1sXkm&#10;SzcvSxLX9d83guBxmJlvmMVqcK3oKcTGs4KncQGCuPa6YaPg53v7OAcRE7LG1jMpOFOE1fL+boGl&#10;9ifeU18lIzKEY4kKbEpdKWWsLTmMY98RZ+/gg8OUZTBSBzxluGvlpChm0mHDecFiR2tL9V91dAre&#10;P2W1/zj025ev6W+32VkT5t4oNXoY3l5BJBrSLXxt77SC6fMELmfyEZDL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TP+mbFAAAA3AAAAA8AAAAAAAAAAAAAAAAAlwIAAGRycy9k&#10;b3ducmV2LnhtbFBLBQYAAAAABAAEAPUAAACJAwAAAAA=&#10;" path="m0,0l1833271,,1833271,423214,,423214,,0e" fillcolor="#ed462e" stroked="f" strokeweight="0">
                <v:stroke miterlimit="83231f" joinstyle="miter"/>
                <v:path arrowok="t" textboxrect="0,0,1833271,423214"/>
              </v:shape>
              <v:shape id="Shape_x0020_473" o:spid="_x0000_s1030" style="position:absolute;left:1833271;width:1923707;height:178765;visibility:visible;mso-wrap-style:square;v-text-anchor:top" coordsize="1923707,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0yufxQAA&#10;ANwAAAAPAAAAZHJzL2Rvd25yZXYueG1sRI/RasJAFETfBf9huULf6kYNNkRXKS1CCVWs7QfcZK9J&#10;MHs3ZLdJ+vfdQsHHYWbOMNv9aBrRU+dqywoW8wgEcWF1zaWCr8/DYwLCeWSNjWVS8EMO9rvpZIup&#10;tgN/UH/xpQgQdikqqLxvUyldUZFBN7ctcfCutjPog+xKqTscAtw0chlFa2mw5rBQYUsvFRW3y7dR&#10;kK8SPHgZ19n78Jqd7DFfxudcqYfZ+LwB4Wn09/B/+00riJ9W8HcmHAG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TK5/FAAAA3AAAAA8AAAAAAAAAAAAAAAAAlwIAAGRycy9k&#10;b3ducmV2LnhtbFBLBQYAAAAABAAEAPUAAACJAwAAAAA=&#10;" path="m0,0l1923707,,1923707,423214,,423214,,0e" fillcolor="#2c9cfb" stroked="f" strokeweight="0">
                <v:stroke miterlimit="83231f" joinstyle="miter"/>
                <v:path arrowok="t" textboxrect="0,0,1923707,423214"/>
              </v:shape>
              <v:shape id="Shape_x0020_474" o:spid="_x0000_s1031" style="position:absolute;left:3756977;width:1923707;height:178765;visibility:visible;mso-wrap-style:square;v-text-anchor:top" coordsize="1923707,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bxKKxAAA&#10;ANwAAAAPAAAAZHJzL2Rvd25yZXYueG1sRI9Pi8IwFMTvgt8hvAUvsqarom7XKKIIevTPxdujeTbF&#10;5qU2Wa3f3giCx2FmfsNM540txY1qXzhW8NNLQBBnThecKzge1t8TED4gaywdk4IHeZjP2q0pptrd&#10;eUe3fchFhLBPUYEJoUql9Jkhi77nKuLonV1tMURZ51LXeI9wW8p+koykxYLjgsGKloayy/7fKlhs&#10;B12TnE7d8+/6ioPV5YHZZKlU56tZ/IEI1IRP+N3eaAXD8RBeZ+IRkLM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8SisQAAADcAAAADwAAAAAAAAAAAAAAAACXAgAAZHJzL2Rv&#10;d25yZXYueG1sUEsFBgAAAAAEAAQA9QAAAIgDAAAAAA==&#10;" path="m0,0l1923707,,1923707,423214,,423214,,0e" fillcolor="#fbcc33" stroked="f" strokeweight="0">
                <v:stroke miterlimit="83231f" joinstyle="miter"/>
                <v:path arrowok="t" textboxrect="0,0,1923707,423214"/>
              </v:shape>
              <v:shape id="Shape_x0020_475" o:spid="_x0000_s1032" style="position:absolute;left:5680672;width:1872653;height:178765;visibility:visible;mso-wrap-style:square;v-text-anchor:top" coordsize="1798569,4232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YdxwAA&#10;ANwAAAAPAAAAZHJzL2Rvd25yZXYueG1sRI9Ba8JAFITvBf/D8oTe6kaxtaSuIsaAlFzUXrw9s69J&#10;NPs27G417a/vFgoeh5n5hpkve9OKKznfWFYwHiUgiEurG64UfBzyp1cQPiBrbC2Tgm/ysFwMHuaY&#10;anvjHV33oRIRwj5FBXUIXSqlL2sy6Ee2I47ep3UGQ5SuktrhLcJNKydJ8iINNhwXauxoXVN52X8Z&#10;BZP3bWZ/siIvputTccw254PLz0o9DvvVG4hAfbiH/9tbrWA6e4a/M/EI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w6mHccAAADcAAAADwAAAAAAAAAAAAAAAACXAgAAZHJz&#10;L2Rvd25yZXYueG1sUEsFBgAAAAAEAAQA9QAAAIsDAAAAAA==&#10;" path="m0,0l1798569,,1798569,423214,,423214,,0e" fillcolor="#2e7ac7" stroked="f" strokeweight="0">
                <v:stroke miterlimit="83231f" joinstyle="miter"/>
                <v:path arrowok="t" textboxrect="0,0,1798569,423214"/>
              </v:shape>
              <v:shape id="Shape_x0020_476" o:spid="_x0000_s1033" style="position:absolute;top:178803;width:7543800;height:612280;visibility:visible;mso-wrap-style:square;v-text-anchor:top" coordsize="7479241,6122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mfeJxAAA&#10;ANwAAAAPAAAAZHJzL2Rvd25yZXYueG1sRI9BawIxFITvhf6H8ARvbtZS1rIaRQpSb1otlN6em9fN&#10;0s3LmqTu+u9NQehxmJlvmMVqsK24kA+NYwXTLAdBXDndcK3g47iZvIAIEVlj65gUXCnAavn4sMBS&#10;u57f6XKItUgQDiUqMDF2pZShMmQxZK4jTt638xZjkr6W2mOf4LaVT3leSIsNpwWDHb0aqn4Ov1bB&#10;ui/82dnZ1Wz3X5+9Lk5h9+aVGo+G9RxEpCH+h+/trVbwPCvg70w6An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pn3icQAAADcAAAADwAAAAAAAAAAAAAAAACXAgAAZHJzL2Rv&#10;d25yZXYueG1sUEsFBgAAAAAEAAQA9QAAAIgDAAAAAA==&#10;" path="m0,0l7479241,,7479241,612280,,612280,,0e" fillcolor="black [3213]" stroked="f" strokeweight="0">
                <v:stroke miterlimit="83231f" joinstyle="miter"/>
                <v:path arrowok="t" textboxrect="0,0,7479241,612280"/>
              </v:shape>
              <v:rect id="Rectangle_x0020_305" o:spid="_x0000_s1034" style="position:absolute;left:114300;top:250718;width:7353299;height:5747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CEzxQAA&#10;ANwAAAAPAAAAZHJzL2Rvd25yZXYueG1sRI9Li8JAEITvC/sfhl7wtk5WcdHoKOIDPfoC9dZk2iRs&#10;pidkRhP99Y6w4LGoqq+o0aQxhbhR5XLLCn7aEQjixOqcUwWH/fK7D8J5ZI2FZVJwJweT8efHCGNt&#10;a97SbedTESDsYlSQeV/GUrokI4OubUvi4F1sZdAHWaVSV1gHuClkJ4p+pcGcw0KGJc0ySv52V6Ng&#10;1S+np7V91GmxOK+Om+Ngvh94pVpfzXQIwlPj3+H/9lor6EY9eJ0JR0CO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KIITPFAAAA3AAAAA8AAAAAAAAAAAAAAAAAlwIAAGRycy9k&#10;b3ducmV2LnhtbFBLBQYAAAAABAAEAPUAAACJAw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14:paraId="6E76D7AC" w14:textId="2007B3F1" w:rsidR="00FB5368" w:rsidRDefault="00655089" w:rsidP="00617769">
                          <w:pPr>
                            <w:spacing w:after="160"/>
                            <w:ind w:left="0"/>
                            <w:jc w:val="center"/>
                          </w:pPr>
                          <w:r>
                            <w:rPr>
                              <w:rFonts w:ascii="Verdana" w:eastAsia="Verdana" w:hAnsi="Verdana" w:cs="Verdana"/>
                              <w:b/>
                              <w:color w:val="FFFFFF"/>
                              <w:sz w:val="56"/>
                            </w:rPr>
                            <w:t>Scratch</w:t>
                          </w:r>
                        </w:p>
                      </w:sdtContent>
                    </w:sdt>
                  </w:txbxContent>
                </v:textbox>
              </v:rect>
              <v:shape id="Shape_x0020_477" o:spid="_x0000_s1035" style="position:absolute;left:114300;top:1821181;width:7353299;height:45719;visibility:visible;mso-wrap-style:square;v-text-anchor:top" coordsize="6303912,249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zDVwAAA&#10;ANwAAAAPAAAAZHJzL2Rvd25yZXYueG1sRI/RisIwFETfF/yHcAXf1lQRXatRRFR81fUDrs21LTY3&#10;pYlp9euNsLCPw8ycYZbrzlQiUONKywpGwwQEcWZ1ybmCy+/++weE88gaK8uk4EkO1qve1xJTbVs+&#10;UTj7XEQIuxQVFN7XqZQuK8igG9qaOHo32xj0UTa51A22EW4qOU6SqTRYclwosKZtQdn9/DAKQggH&#10;/7poarOE7e40b6/lLldq0O82CxCeOv8f/msftYLJbAafM/EIyNU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LzDVwAAAANwAAAAPAAAAAAAAAAAAAAAAAJcCAABkcnMvZG93bnJl&#10;di54bWxQSwUGAAAAAAQABAD1AAAAhAMAAAAA&#10;" path="m0,0l6303912,,6303912,24905,,24905,,0e" fillcolor="black [3213]" stroked="f" strokeweight="0">
                <v:stroke miterlimit="83231f" joinstyle="miter"/>
                <v:path arrowok="t" textboxrect="0,0,6303912,24905"/>
              </v:shape>
              <w10:wrap type="topAndBottom" anchorx="page" anchory="page"/>
            </v:group>
          </w:pict>
        </mc:Fallback>
      </mc:AlternateContent>
    </w:r>
    <w:r w:rsidR="00FB5368">
      <w:rPr>
        <w:noProof/>
      </w:rPr>
      <mc:AlternateContent>
        <mc:Choice Requires="wps">
          <w:drawing>
            <wp:anchor distT="0" distB="0" distL="114300" distR="114300" simplePos="0" relativeHeight="251673600" behindDoc="0" locked="0" layoutInCell="1" allowOverlap="1" wp14:anchorId="4AEDD755" wp14:editId="216AB59E">
              <wp:simplePos x="0" y="0"/>
              <wp:positionH relativeFrom="column">
                <wp:posOffset>3597275</wp:posOffset>
              </wp:positionH>
              <wp:positionV relativeFrom="paragraph">
                <wp:posOffset>383540</wp:posOffset>
              </wp:positionV>
              <wp:extent cx="2903855" cy="328295"/>
              <wp:effectExtent l="0" t="0" r="0" b="0"/>
              <wp:wrapNone/>
              <wp:docPr id="21" name="Rectangle 21"/>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14:paraId="165B2059" w14:textId="77777777" w:rsidR="00FB5368" w:rsidRPr="005D4F8F" w:rsidRDefault="00FB5368" w:rsidP="00FB5368">
                          <w:pPr>
                            <w:pStyle w:val="SushiHeaderTextBold"/>
                          </w:pPr>
                          <w:r w:rsidRPr="00B51634">
                            <w:t>I’m Learning</w:t>
                          </w:r>
                          <w:r>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AEDD755" id="Rectangle_x0020_21" o:spid="_x0000_s1036" style="position:absolute;margin-left:283.25pt;margin-top:30.2pt;width:228.65pt;height:25.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" filled="f" stroked="f">
              <v:textbox inset="0,0,0,0">
                <w:txbxContent>
                  <w:p w14:paraId="165B2059" w14:textId="77777777" w:rsidR="00FB5368" w:rsidRPr="005D4F8F" w:rsidRDefault="00FB5368" w:rsidP="00FB5368">
                    <w:pPr>
                      <w:pStyle w:val="SushiHeaderTextBold"/>
                    </w:pPr>
                    <w:r w:rsidRPr="00B51634">
                      <w:t>I’m Learning</w:t>
                    </w:r>
                    <w:r>
                      <w:t xml:space="preserve"> about</w:t>
                    </w:r>
                  </w:p>
                </w:txbxContent>
              </v:textbox>
            </v:rect>
          </w:pict>
        </mc:Fallback>
      </mc:AlternateContent>
    </w:r>
    <w:r w:rsidR="00FB5368">
      <w:rPr>
        <w:noProof/>
      </w:rPr>
      <mc:AlternateContent>
        <mc:Choice Requires="wps">
          <w:drawing>
            <wp:anchor distT="0" distB="0" distL="114300" distR="114300" simplePos="0" relativeHeight="251672576" behindDoc="0" locked="0" layoutInCell="1" allowOverlap="1" wp14:anchorId="15C62ACB" wp14:editId="6E6470A8">
              <wp:simplePos x="0" y="0"/>
              <wp:positionH relativeFrom="column">
                <wp:posOffset>2559729</wp:posOffset>
              </wp:positionH>
              <wp:positionV relativeFrom="paragraph">
                <wp:posOffset>713061</wp:posOffset>
              </wp:positionV>
              <wp:extent cx="3923665" cy="328381"/>
              <wp:effectExtent l="0" t="0" r="0" b="0"/>
              <wp:wrapNone/>
              <wp:docPr id="6" name="Rectangle 6"/>
              <wp:cNvGraphicFramePr/>
              <a:graphic xmlns:a="http://schemas.openxmlformats.org/drawingml/2006/main">
                <a:graphicData uri="http://schemas.microsoft.com/office/word/2010/wordprocessingShape">
                  <wps:wsp>
                    <wps:cNvSpPr/>
                    <wps:spPr>
                      <a:xfrm>
                        <a:off x="0" y="0"/>
                        <a:ext cx="3923665" cy="328381"/>
                      </a:xfrm>
                      <a:prstGeom prst="rect">
                        <a:avLst/>
                      </a:prstGeom>
                      <a:ln>
                        <a:noFill/>
                      </a:ln>
                    </wps:spPr>
                    <wps:txbx>
                      <w:txbxContent>
                        <w:p w14:paraId="078D4012" w14:textId="3785A641" w:rsidR="00FB5368" w:rsidRPr="005D4F8F" w:rsidRDefault="002F1F34"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proofErr w:type="spellStart"/>
                              <w:r w:rsidR="008F0811">
                                <w:rPr>
                                  <w:rStyle w:val="SushiHeaderTextChar"/>
                                  <w:b w:val="0"/>
                                  <w:lang w:val="en-US"/>
                                </w:rPr>
                                <w:t>Daleks</w:t>
                              </w:r>
                              <w:proofErr w:type="spellEnd"/>
                              <w:r w:rsidR="008F0811">
                                <w:rPr>
                                  <w:rStyle w:val="SushiHeaderTextChar"/>
                                  <w:b w:val="0"/>
                                  <w:lang w:val="en-US"/>
                                </w:rPr>
                                <w:t xml:space="preserve"> Game</w:t>
                              </w:r>
                            </w:sdtContent>
                          </w:sdt>
                        </w:p>
                        <w:p w14:paraId="50DFA1E5" w14:textId="77777777" w:rsidR="00FB5368" w:rsidRPr="005D4F8F" w:rsidRDefault="00FB5368" w:rsidP="00FB5368">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15C62ACB" id="Rectangle_x0020_6" o:spid="_x0000_s1037" style="position:absolute;margin-left:201.55pt;margin-top:56.15pt;width:308.95pt;height:25.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" filled="f" stroked="f">
              <v:textbox inset="0,0,0,0">
                <w:txbxContent>
                  <w:p w14:paraId="078D4012" w14:textId="3785A641" w:rsidR="00FB5368" w:rsidRPr="005D4F8F" w:rsidRDefault="002F1F34"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proofErr w:type="spellStart"/>
                        <w:r w:rsidR="008F0811">
                          <w:rPr>
                            <w:rStyle w:val="SushiHeaderTextChar"/>
                            <w:b w:val="0"/>
                            <w:lang w:val="en-US"/>
                          </w:rPr>
                          <w:t>Daleks</w:t>
                        </w:r>
                        <w:proofErr w:type="spellEnd"/>
                        <w:r w:rsidR="008F0811">
                          <w:rPr>
                            <w:rStyle w:val="SushiHeaderTextChar"/>
                            <w:b w:val="0"/>
                            <w:lang w:val="en-US"/>
                          </w:rPr>
                          <w:t xml:space="preserve"> Game</w:t>
                        </w:r>
                      </w:sdtContent>
                    </w:sdt>
                  </w:p>
                  <w:p w14:paraId="50DFA1E5" w14:textId="77777777" w:rsidR="00FB5368" w:rsidRPr="005D4F8F" w:rsidRDefault="00FB5368" w:rsidP="00FB5368">
                    <w:pPr>
                      <w:pStyle w:val="SushiHeaderTextBold"/>
                    </w:pPr>
                  </w:p>
                </w:txbxContent>
              </v:textbox>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16E36" w14:textId="77777777" w:rsidR="00617769" w:rsidRDefault="006177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9F4B8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A649A"/>
    <w:multiLevelType w:val="hybridMultilevel"/>
    <w:tmpl w:val="49048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43FF1"/>
    <w:multiLevelType w:val="hybridMultilevel"/>
    <w:tmpl w:val="7FA443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D3C6B"/>
    <w:multiLevelType w:val="hybridMultilevel"/>
    <w:tmpl w:val="1F6499D0"/>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FCB5CCD"/>
    <w:multiLevelType w:val="hybridMultilevel"/>
    <w:tmpl w:val="579690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AC452A1"/>
    <w:multiLevelType w:val="hybridMultilevel"/>
    <w:tmpl w:val="8234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B556A"/>
    <w:multiLevelType w:val="hybridMultilevel"/>
    <w:tmpl w:val="352A02A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nsid w:val="2FEE77CB"/>
    <w:multiLevelType w:val="hybridMultilevel"/>
    <w:tmpl w:val="DDA45A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0BA04A7"/>
    <w:multiLevelType w:val="hybridMultilevel"/>
    <w:tmpl w:val="11228E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D757B05"/>
    <w:multiLevelType w:val="hybridMultilevel"/>
    <w:tmpl w:val="DEC61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523BE"/>
    <w:multiLevelType w:val="hybridMultilevel"/>
    <w:tmpl w:val="ABEE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600DFA"/>
    <w:multiLevelType w:val="hybridMultilevel"/>
    <w:tmpl w:val="A3B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C7874"/>
    <w:multiLevelType w:val="hybridMultilevel"/>
    <w:tmpl w:val="9F2A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6A5E5F"/>
    <w:multiLevelType w:val="hybridMultilevel"/>
    <w:tmpl w:val="74D2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E73E36"/>
    <w:multiLevelType w:val="hybridMultilevel"/>
    <w:tmpl w:val="C1E60662"/>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nsid w:val="75FF1262"/>
    <w:multiLevelType w:val="hybridMultilevel"/>
    <w:tmpl w:val="F00A749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6">
    <w:nsid w:val="796141DA"/>
    <w:multiLevelType w:val="hybridMultilevel"/>
    <w:tmpl w:val="26BA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E54681"/>
    <w:multiLevelType w:val="hybridMultilevel"/>
    <w:tmpl w:val="1A4C2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7C0059F2"/>
    <w:multiLevelType w:val="hybridMultilevel"/>
    <w:tmpl w:val="B6623BB4"/>
    <w:lvl w:ilvl="0" w:tplc="18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CD11E9B"/>
    <w:multiLevelType w:val="hybridMultilevel"/>
    <w:tmpl w:val="B2D0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2"/>
  </w:num>
  <w:num w:numId="4">
    <w:abstractNumId w:val="14"/>
  </w:num>
  <w:num w:numId="5">
    <w:abstractNumId w:val="6"/>
  </w:num>
  <w:num w:numId="6">
    <w:abstractNumId w:val="15"/>
  </w:num>
  <w:num w:numId="7">
    <w:abstractNumId w:val="0"/>
  </w:num>
  <w:num w:numId="8">
    <w:abstractNumId w:val="7"/>
  </w:num>
  <w:num w:numId="9">
    <w:abstractNumId w:val="3"/>
  </w:num>
  <w:num w:numId="10">
    <w:abstractNumId w:val="17"/>
  </w:num>
  <w:num w:numId="11">
    <w:abstractNumId w:val="4"/>
  </w:num>
  <w:num w:numId="12">
    <w:abstractNumId w:val="11"/>
  </w:num>
  <w:num w:numId="13">
    <w:abstractNumId w:val="18"/>
  </w:num>
  <w:num w:numId="14">
    <w:abstractNumId w:val="5"/>
  </w:num>
  <w:num w:numId="15">
    <w:abstractNumId w:val="8"/>
  </w:num>
  <w:num w:numId="16">
    <w:abstractNumId w:val="9"/>
  </w:num>
  <w:num w:numId="17">
    <w:abstractNumId w:val="16"/>
  </w:num>
  <w:num w:numId="18">
    <w:abstractNumId w:val="10"/>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E04"/>
    <w:rsid w:val="0001373D"/>
    <w:rsid w:val="00035B8A"/>
    <w:rsid w:val="000437A1"/>
    <w:rsid w:val="0004539F"/>
    <w:rsid w:val="000570A4"/>
    <w:rsid w:val="000B48B4"/>
    <w:rsid w:val="000C47BF"/>
    <w:rsid w:val="000D022F"/>
    <w:rsid w:val="000D2158"/>
    <w:rsid w:val="000D565A"/>
    <w:rsid w:val="000D6925"/>
    <w:rsid w:val="000F0F13"/>
    <w:rsid w:val="00117B85"/>
    <w:rsid w:val="00145ABE"/>
    <w:rsid w:val="001570A8"/>
    <w:rsid w:val="001643D7"/>
    <w:rsid w:val="001841F6"/>
    <w:rsid w:val="001849A1"/>
    <w:rsid w:val="001A0953"/>
    <w:rsid w:val="001A1FA5"/>
    <w:rsid w:val="001A25CD"/>
    <w:rsid w:val="001E2BF0"/>
    <w:rsid w:val="001F3CC4"/>
    <w:rsid w:val="00207E4A"/>
    <w:rsid w:val="002225A5"/>
    <w:rsid w:val="00234D07"/>
    <w:rsid w:val="0023624C"/>
    <w:rsid w:val="00256B54"/>
    <w:rsid w:val="002708F2"/>
    <w:rsid w:val="002915B6"/>
    <w:rsid w:val="002C10A4"/>
    <w:rsid w:val="002C4052"/>
    <w:rsid w:val="002E3286"/>
    <w:rsid w:val="002F1F34"/>
    <w:rsid w:val="002F45E2"/>
    <w:rsid w:val="00330012"/>
    <w:rsid w:val="003436D3"/>
    <w:rsid w:val="0034521B"/>
    <w:rsid w:val="00350B2C"/>
    <w:rsid w:val="00354586"/>
    <w:rsid w:val="0036275F"/>
    <w:rsid w:val="00381B7A"/>
    <w:rsid w:val="003A4605"/>
    <w:rsid w:val="003A74CB"/>
    <w:rsid w:val="003B2B93"/>
    <w:rsid w:val="003C7F95"/>
    <w:rsid w:val="003D7F22"/>
    <w:rsid w:val="003F6C3D"/>
    <w:rsid w:val="004210F6"/>
    <w:rsid w:val="004231BC"/>
    <w:rsid w:val="004268DB"/>
    <w:rsid w:val="00427CAB"/>
    <w:rsid w:val="00446498"/>
    <w:rsid w:val="00451E04"/>
    <w:rsid w:val="004612D3"/>
    <w:rsid w:val="00470C5D"/>
    <w:rsid w:val="004A0220"/>
    <w:rsid w:val="004A1D3A"/>
    <w:rsid w:val="004D5E1D"/>
    <w:rsid w:val="004E1D27"/>
    <w:rsid w:val="0051069B"/>
    <w:rsid w:val="005155B8"/>
    <w:rsid w:val="00525815"/>
    <w:rsid w:val="00533234"/>
    <w:rsid w:val="005343F0"/>
    <w:rsid w:val="0054634C"/>
    <w:rsid w:val="005525C7"/>
    <w:rsid w:val="0055797F"/>
    <w:rsid w:val="00560359"/>
    <w:rsid w:val="005748E3"/>
    <w:rsid w:val="00581BA4"/>
    <w:rsid w:val="00586B44"/>
    <w:rsid w:val="00591020"/>
    <w:rsid w:val="005A2B85"/>
    <w:rsid w:val="005C1617"/>
    <w:rsid w:val="005D4F8F"/>
    <w:rsid w:val="005E2444"/>
    <w:rsid w:val="00617769"/>
    <w:rsid w:val="0062127A"/>
    <w:rsid w:val="0064508C"/>
    <w:rsid w:val="00655089"/>
    <w:rsid w:val="00661B4B"/>
    <w:rsid w:val="00662D2D"/>
    <w:rsid w:val="006654B9"/>
    <w:rsid w:val="006813D2"/>
    <w:rsid w:val="006B5AA8"/>
    <w:rsid w:val="006B6B26"/>
    <w:rsid w:val="006D7DB9"/>
    <w:rsid w:val="006E39B0"/>
    <w:rsid w:val="006F68D5"/>
    <w:rsid w:val="007165B9"/>
    <w:rsid w:val="0071762F"/>
    <w:rsid w:val="00725A56"/>
    <w:rsid w:val="00726112"/>
    <w:rsid w:val="00736782"/>
    <w:rsid w:val="00740FA1"/>
    <w:rsid w:val="00746761"/>
    <w:rsid w:val="00746D45"/>
    <w:rsid w:val="00771C37"/>
    <w:rsid w:val="007736E8"/>
    <w:rsid w:val="00785B41"/>
    <w:rsid w:val="007964AC"/>
    <w:rsid w:val="007A7C50"/>
    <w:rsid w:val="007B1BBF"/>
    <w:rsid w:val="007D58C6"/>
    <w:rsid w:val="007E6BF6"/>
    <w:rsid w:val="007F4588"/>
    <w:rsid w:val="0080336F"/>
    <w:rsid w:val="00834621"/>
    <w:rsid w:val="008446F6"/>
    <w:rsid w:val="008460EA"/>
    <w:rsid w:val="00852D9A"/>
    <w:rsid w:val="00855024"/>
    <w:rsid w:val="00863D41"/>
    <w:rsid w:val="00894A2B"/>
    <w:rsid w:val="008A07A0"/>
    <w:rsid w:val="008A45B3"/>
    <w:rsid w:val="008B4A58"/>
    <w:rsid w:val="008C105D"/>
    <w:rsid w:val="008C2F42"/>
    <w:rsid w:val="008D5FC5"/>
    <w:rsid w:val="008F0811"/>
    <w:rsid w:val="008F7632"/>
    <w:rsid w:val="00933289"/>
    <w:rsid w:val="00956713"/>
    <w:rsid w:val="00963825"/>
    <w:rsid w:val="009A16B9"/>
    <w:rsid w:val="009B7A38"/>
    <w:rsid w:val="009C5EF6"/>
    <w:rsid w:val="009C6CBB"/>
    <w:rsid w:val="009E2CDE"/>
    <w:rsid w:val="009F5AC1"/>
    <w:rsid w:val="00A05D98"/>
    <w:rsid w:val="00A151B4"/>
    <w:rsid w:val="00A30D2E"/>
    <w:rsid w:val="00A31C86"/>
    <w:rsid w:val="00A560E7"/>
    <w:rsid w:val="00A842C8"/>
    <w:rsid w:val="00A92848"/>
    <w:rsid w:val="00AA1AB3"/>
    <w:rsid w:val="00AB7BB1"/>
    <w:rsid w:val="00B11DCB"/>
    <w:rsid w:val="00B17E27"/>
    <w:rsid w:val="00B24679"/>
    <w:rsid w:val="00B51634"/>
    <w:rsid w:val="00B54318"/>
    <w:rsid w:val="00B64037"/>
    <w:rsid w:val="00B64D56"/>
    <w:rsid w:val="00B65610"/>
    <w:rsid w:val="00B8235A"/>
    <w:rsid w:val="00B8509F"/>
    <w:rsid w:val="00BC26D1"/>
    <w:rsid w:val="00BF1A91"/>
    <w:rsid w:val="00C32605"/>
    <w:rsid w:val="00C3629B"/>
    <w:rsid w:val="00C46D71"/>
    <w:rsid w:val="00C55DC6"/>
    <w:rsid w:val="00C656FC"/>
    <w:rsid w:val="00C70CEF"/>
    <w:rsid w:val="00C74EBB"/>
    <w:rsid w:val="00C9184F"/>
    <w:rsid w:val="00CB237A"/>
    <w:rsid w:val="00CB7BF3"/>
    <w:rsid w:val="00CC40E5"/>
    <w:rsid w:val="00CD40A5"/>
    <w:rsid w:val="00CE288E"/>
    <w:rsid w:val="00CF4F3E"/>
    <w:rsid w:val="00CF6744"/>
    <w:rsid w:val="00D47554"/>
    <w:rsid w:val="00D56C98"/>
    <w:rsid w:val="00D56FC0"/>
    <w:rsid w:val="00D571CB"/>
    <w:rsid w:val="00D66516"/>
    <w:rsid w:val="00DB6D4A"/>
    <w:rsid w:val="00DC4378"/>
    <w:rsid w:val="00DC6C74"/>
    <w:rsid w:val="00DD3C9C"/>
    <w:rsid w:val="00DD3FD7"/>
    <w:rsid w:val="00DD4C68"/>
    <w:rsid w:val="00DE646E"/>
    <w:rsid w:val="00DF6723"/>
    <w:rsid w:val="00E2560A"/>
    <w:rsid w:val="00E300B7"/>
    <w:rsid w:val="00E473DF"/>
    <w:rsid w:val="00E5270C"/>
    <w:rsid w:val="00E86CCD"/>
    <w:rsid w:val="00E90ABD"/>
    <w:rsid w:val="00E91354"/>
    <w:rsid w:val="00ED74F9"/>
    <w:rsid w:val="00EE3330"/>
    <w:rsid w:val="00EF0261"/>
    <w:rsid w:val="00F07217"/>
    <w:rsid w:val="00F10EE0"/>
    <w:rsid w:val="00F174BC"/>
    <w:rsid w:val="00F229E2"/>
    <w:rsid w:val="00F422C9"/>
    <w:rsid w:val="00F57669"/>
    <w:rsid w:val="00F8773D"/>
    <w:rsid w:val="00F906F8"/>
    <w:rsid w:val="00FB5368"/>
    <w:rsid w:val="00FB5A54"/>
    <w:rsid w:val="00FE165D"/>
    <w:rsid w:val="00FF176B"/>
    <w:rsid w:val="00FF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82EA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paragraph" w:styleId="Heading1">
    <w:name w:val="heading 1"/>
    <w:basedOn w:val="Normal"/>
    <w:next w:val="Normal"/>
    <w:link w:val="Heading1Char"/>
    <w:uiPriority w:val="9"/>
    <w:qFormat/>
    <w:rsid w:val="0001373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73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234D07"/>
    <w:rPr>
      <w:color w:val="800000"/>
    </w:rPr>
  </w:style>
  <w:style w:type="character" w:customStyle="1" w:styleId="pln1">
    <w:name w:val="pln1"/>
    <w:basedOn w:val="DefaultParagraphFont"/>
    <w:rsid w:val="00234D07"/>
    <w:rPr>
      <w:color w:val="000000"/>
    </w:rPr>
  </w:style>
  <w:style w:type="character" w:customStyle="1" w:styleId="atn1">
    <w:name w:val="atn1"/>
    <w:basedOn w:val="DefaultParagraphFont"/>
    <w:rsid w:val="00234D07"/>
    <w:rPr>
      <w:color w:val="FF0000"/>
    </w:rPr>
  </w:style>
  <w:style w:type="character" w:customStyle="1" w:styleId="pun1">
    <w:name w:val="pun1"/>
    <w:basedOn w:val="DefaultParagraphFont"/>
    <w:rsid w:val="00234D07"/>
    <w:rPr>
      <w:color w:val="000000"/>
    </w:rPr>
  </w:style>
  <w:style w:type="character" w:customStyle="1" w:styleId="atv1">
    <w:name w:val="atv1"/>
    <w:basedOn w:val="DefaultParagraphFont"/>
    <w:rsid w:val="00234D07"/>
    <w:rPr>
      <w:color w:val="0000FF"/>
    </w:rPr>
  </w:style>
  <w:style w:type="paragraph" w:customStyle="1" w:styleId="SushiCode">
    <w:name w:val="Sushi Code"/>
    <w:basedOn w:val="SushiNormal"/>
    <w:next w:val="SushiNormal"/>
    <w:qFormat/>
    <w:rsid w:val="007165B9"/>
    <w:pPr>
      <w:shd w:val="clear" w:color="auto" w:fill="E7E6E6" w:themeFill="background2"/>
    </w:pPr>
    <w:rPr>
      <w:rFonts w:ascii="Consolas" w:hAnsi="Consolas"/>
      <w:sz w:val="18"/>
      <w:shd w:val="clear" w:color="auto" w:fill="EEEEEE"/>
    </w:rPr>
  </w:style>
  <w:style w:type="character" w:styleId="HTMLCode">
    <w:name w:val="HTML Code"/>
    <w:basedOn w:val="DefaultParagraphFont"/>
    <w:uiPriority w:val="99"/>
    <w:semiHidden/>
    <w:unhideWhenUsed/>
    <w:rsid w:val="00234D07"/>
    <w:rPr>
      <w:rFonts w:ascii="Courier New" w:eastAsia="Times New Roman" w:hAnsi="Courier New" w:cs="Courier New" w:hint="default"/>
      <w:color w:val="DD1144"/>
      <w:sz w:val="24"/>
      <w:szCs w:val="24"/>
      <w:bdr w:val="single" w:sz="6" w:space="2" w:color="E1E1E8" w:frame="1"/>
      <w:shd w:val="clear" w:color="auto" w:fill="F7F7F9"/>
    </w:rPr>
  </w:style>
  <w:style w:type="paragraph" w:customStyle="1" w:styleId="SushiCommand">
    <w:name w:val="Sushi Command"/>
    <w:basedOn w:val="SushiNormal"/>
    <w:next w:val="SushiNormal"/>
    <w:link w:val="SushiCommandChar"/>
    <w:qFormat/>
    <w:rsid w:val="007165B9"/>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7165B9"/>
    <w:rPr>
      <w:rFonts w:ascii="Courier New" w:eastAsia="Verdana" w:hAnsi="Courier New" w:cs="Arial"/>
      <w:color w:val="58595B"/>
      <w:sz w:val="18"/>
      <w:szCs w:val="20"/>
      <w:shd w:val="clear" w:color="auto" w:fill="E7E6E6" w:themeFill="background2"/>
    </w:rPr>
  </w:style>
  <w:style w:type="paragraph" w:styleId="ListParagraph">
    <w:name w:val="List Paragraph"/>
    <w:basedOn w:val="Normal"/>
    <w:uiPriority w:val="34"/>
    <w:qFormat/>
    <w:rsid w:val="00655089"/>
    <w:pPr>
      <w:spacing w:after="200" w:line="276" w:lineRule="auto"/>
      <w:ind w:left="720"/>
      <w:contextualSpacing/>
    </w:pPr>
    <w:rPr>
      <w:rFonts w:asciiTheme="minorHAnsi" w:eastAsiaTheme="minorHAnsi" w:hAnsiTheme="minorHAnsi" w:cstheme="minorBidi"/>
      <w:color w:val="auto"/>
      <w:sz w:val="22"/>
      <w:lang w:val="en-IE"/>
    </w:rPr>
  </w:style>
  <w:style w:type="character" w:customStyle="1" w:styleId="Heading1Char">
    <w:name w:val="Heading 1 Char"/>
    <w:basedOn w:val="DefaultParagraphFont"/>
    <w:link w:val="Heading1"/>
    <w:uiPriority w:val="9"/>
    <w:rsid w:val="0001373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373D"/>
    <w:pPr>
      <w:spacing w:after="0" w:line="240" w:lineRule="auto"/>
      <w:ind w:left="-188"/>
    </w:pPr>
    <w:rPr>
      <w:rFonts w:ascii="Arial" w:eastAsia="Arial" w:hAnsi="Arial" w:cs="Arial"/>
      <w:color w:val="000000" w:themeColor="text1"/>
      <w:sz w:val="24"/>
    </w:rPr>
  </w:style>
  <w:style w:type="character" w:customStyle="1" w:styleId="Heading2Char">
    <w:name w:val="Heading 2 Char"/>
    <w:basedOn w:val="DefaultParagraphFont"/>
    <w:link w:val="Heading2"/>
    <w:uiPriority w:val="9"/>
    <w:rsid w:val="0001373D"/>
    <w:rPr>
      <w:rFonts w:asciiTheme="majorHAnsi" w:eastAsiaTheme="majorEastAsia" w:hAnsiTheme="majorHAnsi" w:cstheme="majorBidi"/>
      <w:color w:val="2E74B5" w:themeColor="accent1" w:themeShade="BF"/>
      <w:sz w:val="26"/>
      <w:szCs w:val="26"/>
    </w:rPr>
  </w:style>
  <w:style w:type="paragraph" w:styleId="NoteLevel5">
    <w:name w:val="Note Level 5"/>
    <w:basedOn w:val="Normal"/>
    <w:uiPriority w:val="99"/>
    <w:rsid w:val="000D022F"/>
    <w:pPr>
      <w:keepNext/>
      <w:numPr>
        <w:ilvl w:val="4"/>
        <w:numId w:val="7"/>
      </w:numPr>
      <w:contextualSpacing/>
      <w:outlineLvl w:val="4"/>
    </w:pPr>
    <w:rPr>
      <w:rFonts w:ascii="Verdana" w:hAnsi="Verdana"/>
    </w:rPr>
  </w:style>
  <w:style w:type="paragraph" w:customStyle="1" w:styleId="SushiHeading">
    <w:name w:val="Sushi Heading"/>
    <w:basedOn w:val="SushiHeaderText"/>
    <w:next w:val="SushiNormal"/>
    <w:autoRedefine/>
    <w:qFormat/>
    <w:rsid w:val="00E300B7"/>
    <w:pPr>
      <w:ind w:left="-289"/>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oderdojo/Documents/ScratchSushi/Sush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A5CD1-07D2-1440-82E7-3A007AB97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Sushi template.dotx</Template>
  <TotalTime>82</TotalTime>
  <Pages>4</Pages>
  <Words>755</Words>
  <Characters>4305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Scratch</vt:lpstr>
    </vt:vector>
  </TitlesOfParts>
  <Manager/>
  <Company/>
  <LinksUpToDate>false</LinksUpToDate>
  <CharactersWithSpaces>5050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Scratch</dc:title>
  <dc:subject>Daleks Game</dc:subject>
  <dc:creator>David Hill - CoderDojoDL</dc:creator>
  <cp:keywords/>
  <dc:description/>
  <cp:lastModifiedBy>Francis Reed</cp:lastModifiedBy>
  <cp:revision>11</cp:revision>
  <cp:lastPrinted>2015-09-16T02:10:00Z</cp:lastPrinted>
  <dcterms:created xsi:type="dcterms:W3CDTF">2016-02-23T23:59:00Z</dcterms:created>
  <dcterms:modified xsi:type="dcterms:W3CDTF">2016-03-21T16:39:00Z</dcterms:modified>
  <cp:category/>
</cp:coreProperties>
</file>