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F419F" w14:textId="6E3BE7E5" w:rsidR="00655089" w:rsidRDefault="00655089" w:rsidP="00DD3C9C">
      <w:pPr>
        <w:pStyle w:val="SushiNormal"/>
        <w:ind w:left="-288"/>
      </w:pPr>
      <w:r>
        <w:t>Th</w:t>
      </w:r>
      <w:bookmarkStart w:id="0" w:name="_GoBack"/>
      <w:bookmarkEnd w:id="0"/>
      <w:r>
        <w:t xml:space="preserve">is project explores how to create the popular game of </w:t>
      </w:r>
      <w:r w:rsidR="00DD3C9C">
        <w:t>Tic Tac Toe otherwise known as Noughts</w:t>
      </w:r>
      <w:r>
        <w:t xml:space="preserve"> a</w:t>
      </w:r>
      <w:r w:rsidR="00DD3C9C">
        <w:t>nd C</w:t>
      </w:r>
      <w:r>
        <w:t>rosses. The aim of this Sushi card is to help you understand how t</w:t>
      </w:r>
      <w:r w:rsidR="00DD3C9C">
        <w:t>o construct the game and learn some new coding skills along the way!</w:t>
      </w:r>
      <w:r w:rsidR="00514A8D">
        <w:t xml:space="preserve"> Ready for a challenge?</w:t>
      </w:r>
    </w:p>
    <w:p w14:paraId="3BA890BA" w14:textId="1D340B10" w:rsidR="00655089" w:rsidRDefault="00514A8D" w:rsidP="00DD3C9C">
      <w:pPr>
        <w:pStyle w:val="SushiNormal"/>
        <w:ind w:left="-288"/>
      </w:pPr>
      <w:proofErr w:type="spellStart"/>
      <w:proofErr w:type="gramStart"/>
      <w:r>
        <w:t>Lets</w:t>
      </w:r>
      <w:proofErr w:type="spellEnd"/>
      <w:proofErr w:type="gramEnd"/>
      <w:r>
        <w:t xml:space="preserve"> s</w:t>
      </w:r>
      <w:r w:rsidR="00655089">
        <w:t>tart with a two player game, where each player takes a turn to put an X or a O into a box and if you get a line of X’s or O’s you win!</w:t>
      </w:r>
    </w:p>
    <w:p w14:paraId="4CC5086F" w14:textId="77777777" w:rsidR="00655089" w:rsidRDefault="00655089" w:rsidP="00655089">
      <w:r>
        <w:rPr>
          <w:noProof/>
        </w:rPr>
        <w:drawing>
          <wp:inline distT="0" distB="0" distL="0" distR="0" wp14:anchorId="136AE303" wp14:editId="16110C9C">
            <wp:extent cx="3165134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240" cy="21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32E3" w14:textId="77777777" w:rsidR="00514A8D" w:rsidRDefault="00514A8D" w:rsidP="00DD3C9C">
      <w:pPr>
        <w:pStyle w:val="SushiNormal"/>
        <w:ind w:left="-288"/>
      </w:pPr>
    </w:p>
    <w:p w14:paraId="3DE17480" w14:textId="28C09D0C" w:rsidR="00655089" w:rsidRDefault="00655089" w:rsidP="00DD3C9C">
      <w:pPr>
        <w:pStyle w:val="SushiNormal"/>
        <w:ind w:left="-288"/>
      </w:pPr>
      <w:r>
        <w:t>Some key things</w:t>
      </w:r>
      <w:r w:rsidR="00DD3C9C">
        <w:t xml:space="preserve"> that need to be worked out:</w:t>
      </w:r>
    </w:p>
    <w:p w14:paraId="0D3F14BD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>Draw The Board (it could be the background or it could be a sprite)</w:t>
      </w:r>
    </w:p>
    <w:p w14:paraId="480B6004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>How about some Sprites for the O and X to appear</w:t>
      </w:r>
    </w:p>
    <w:p w14:paraId="776F4C9F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>Resetting for the next game</w:t>
      </w:r>
    </w:p>
    <w:p w14:paraId="03DB616F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 xml:space="preserve">How do you know whose go it is </w:t>
      </w:r>
    </w:p>
    <w:p w14:paraId="12358192" w14:textId="77777777" w:rsidR="00655089" w:rsidRDefault="00655089" w:rsidP="00DD3C9C">
      <w:pPr>
        <w:pStyle w:val="SushiNormal"/>
        <w:numPr>
          <w:ilvl w:val="0"/>
          <w:numId w:val="4"/>
        </w:numPr>
      </w:pPr>
      <w:r>
        <w:t>How do you know if a player has a winning line</w:t>
      </w:r>
    </w:p>
    <w:p w14:paraId="29B871E4" w14:textId="77777777" w:rsidR="00655089" w:rsidRDefault="00655089" w:rsidP="00DD3C9C">
      <w:pPr>
        <w:pStyle w:val="SushiNormal"/>
        <w:ind w:left="-288"/>
      </w:pPr>
      <w:r>
        <w:t>Some hints:</w:t>
      </w:r>
    </w:p>
    <w:p w14:paraId="23F605FB" w14:textId="77777777" w:rsidR="00655089" w:rsidRDefault="00655089" w:rsidP="00DD3C9C">
      <w:pPr>
        <w:pStyle w:val="SushiNormal"/>
        <w:numPr>
          <w:ilvl w:val="0"/>
          <w:numId w:val="5"/>
        </w:numPr>
      </w:pPr>
      <w:r>
        <w:t>Visually you can see what is happening but how can your program test if you have filled in a line – think of the squares as a grid of 1-9 squares – how would you represent that in Scratch?</w:t>
      </w:r>
    </w:p>
    <w:p w14:paraId="305032F8" w14:textId="77777777" w:rsidR="00655089" w:rsidRDefault="00655089" w:rsidP="00DD3C9C">
      <w:pPr>
        <w:pStyle w:val="SushiNormal"/>
        <w:numPr>
          <w:ilvl w:val="0"/>
          <w:numId w:val="5"/>
        </w:numPr>
      </w:pPr>
      <w:r>
        <w:t>Test your program with one line</w:t>
      </w:r>
    </w:p>
    <w:p w14:paraId="0FC02432" w14:textId="77777777" w:rsidR="00655089" w:rsidRDefault="00655089" w:rsidP="00DD3C9C">
      <w:pPr>
        <w:pStyle w:val="SushiNormal"/>
        <w:numPr>
          <w:ilvl w:val="0"/>
          <w:numId w:val="5"/>
        </w:numPr>
      </w:pPr>
      <w:r>
        <w:t>Then build it out for three lines</w:t>
      </w:r>
    </w:p>
    <w:p w14:paraId="2F1959F4" w14:textId="271D86ED" w:rsidR="0001373D" w:rsidRDefault="00655089" w:rsidP="0001373D">
      <w:pPr>
        <w:pStyle w:val="SushiNormal"/>
        <w:ind w:left="-288"/>
      </w:pPr>
      <w:r>
        <w:t>Don’t forget to load the project back to the Scratch site and show the class</w:t>
      </w:r>
      <w:r w:rsidR="00514A8D">
        <w:t>!</w:t>
      </w:r>
    </w:p>
    <w:p w14:paraId="071B7B8A" w14:textId="77777777" w:rsidR="00514A8D" w:rsidRDefault="00514A8D">
      <w:pPr>
        <w:spacing w:after="160"/>
        <w:ind w:left="0"/>
        <w:rPr>
          <w:rFonts w:asciiTheme="majorHAnsi" w:eastAsiaTheme="majorEastAsia" w:hAnsiTheme="majorHAnsi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14:paraId="67927480" w14:textId="7E0B0067" w:rsidR="0001373D" w:rsidRPr="0001373D" w:rsidRDefault="0001373D" w:rsidP="0001373D">
      <w:pPr>
        <w:pStyle w:val="Heading1"/>
        <w:rPr>
          <w:rStyle w:val="SushiSectionNumber"/>
          <w:rFonts w:asciiTheme="majorHAnsi" w:eastAsiaTheme="majorEastAsia" w:hAnsiTheme="majorHAnsi" w:cstheme="majorBidi"/>
          <w:color w:val="000000" w:themeColor="text1"/>
          <w:sz w:val="40"/>
          <w:szCs w:val="40"/>
          <w:shd w:val="clear" w:color="auto" w:fill="auto"/>
        </w:rPr>
      </w:pPr>
      <w:r>
        <w:rPr>
          <w:color w:val="000000" w:themeColor="text1"/>
          <w:sz w:val="40"/>
          <w:szCs w:val="40"/>
        </w:rPr>
        <w:lastRenderedPageBreak/>
        <w:t>The Basics</w:t>
      </w:r>
    </w:p>
    <w:p w14:paraId="282557DD" w14:textId="5EA70F54" w:rsidR="00655089" w:rsidRDefault="00DD3C9C" w:rsidP="00655089">
      <w:pPr>
        <w:pStyle w:val="SushiNormal"/>
        <w:ind w:left="-288"/>
      </w:pPr>
      <w:r w:rsidRPr="005D4F8F">
        <w:rPr>
          <w:rStyle w:val="SushiSectionNumber"/>
        </w:rPr>
        <w:t>1</w:t>
      </w:r>
      <w:r>
        <w:t xml:space="preserve"> The Board: You can draw this any way you want, but the key here is to have a space where a playe</w:t>
      </w:r>
      <w:r w:rsidR="003F6C3D">
        <w:t xml:space="preserve">r can make their move. When the player makes </w:t>
      </w:r>
    </w:p>
    <w:p w14:paraId="4A03ED65" w14:textId="1FD6804E" w:rsidR="003F6C3D" w:rsidRDefault="003F6C3D" w:rsidP="00655089">
      <w:pPr>
        <w:pStyle w:val="SushiNormal"/>
        <w:ind w:left="-288"/>
      </w:pPr>
      <w:r w:rsidRPr="003F6C3D">
        <w:rPr>
          <w:rStyle w:val="SushiSectionNumber"/>
          <w:noProof/>
        </w:rPr>
        <w:drawing>
          <wp:inline distT="0" distB="0" distL="0" distR="0" wp14:anchorId="0304EDA2" wp14:editId="01DA4A2A">
            <wp:extent cx="3457575" cy="319233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653" cy="32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859" w14:textId="77777777" w:rsidR="00655089" w:rsidRDefault="00655089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6E4B5FBD" w14:textId="76250022" w:rsidR="003F6C3D" w:rsidRDefault="003F6C3D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2</w:t>
      </w:r>
      <w:r w:rsidR="00C11D89">
        <w:t xml:space="preserve"> </w:t>
      </w:r>
      <w:r w:rsidRPr="00514A8D">
        <w:t xml:space="preserve">Making choices should be easy enough to figure out. A player clicks on a space. How do we know the player clicked a space? One way is to use </w:t>
      </w:r>
      <w:r w:rsidR="00DC6C74" w:rsidRPr="00514A8D">
        <w:t>sprites….</w:t>
      </w:r>
    </w:p>
    <w:p w14:paraId="35F7773F" w14:textId="66787895" w:rsidR="003F6C3D" w:rsidRDefault="00736782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736782">
        <w:rPr>
          <w:rStyle w:val="SushiSectionNumber"/>
          <w:rFonts w:ascii="Arial" w:eastAsia="Arial" w:hAnsi="Arial" w:cs="Arial"/>
          <w:noProof/>
          <w:color w:val="000000" w:themeColor="text1"/>
          <w:sz w:val="24"/>
          <w:shd w:val="clear" w:color="auto" w:fill="auto"/>
        </w:rPr>
        <w:drawing>
          <wp:inline distT="0" distB="0" distL="0" distR="0" wp14:anchorId="36B6EB22" wp14:editId="515B2BAB">
            <wp:extent cx="4514850" cy="226328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963" cy="22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F17" w14:textId="77777777" w:rsidR="00DC6C74" w:rsidRDefault="00DC6C74" w:rsidP="00655089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999FD09" w14:textId="186C6A93" w:rsidR="00DC6C74" w:rsidRDefault="0001373D" w:rsidP="0001373D">
      <w:pPr>
        <w:pStyle w:val="SushiNormal"/>
        <w:ind w:left="-288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514A8D">
        <w:lastRenderedPageBreak/>
        <w:drawing>
          <wp:anchor distT="0" distB="0" distL="114300" distR="114300" simplePos="0" relativeHeight="251658240" behindDoc="0" locked="0" layoutInCell="1" allowOverlap="1" wp14:anchorId="243A7DD7" wp14:editId="1051FEC1">
            <wp:simplePos x="0" y="0"/>
            <wp:positionH relativeFrom="column">
              <wp:posOffset>-175260</wp:posOffset>
            </wp:positionH>
            <wp:positionV relativeFrom="paragraph">
              <wp:posOffset>474980</wp:posOffset>
            </wp:positionV>
            <wp:extent cx="1080135" cy="3852047"/>
            <wp:effectExtent l="0" t="0" r="12065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85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C74" w:rsidRPr="00514A8D">
        <w:t xml:space="preserve">And </w:t>
      </w:r>
      <w:r w:rsidR="00736782" w:rsidRPr="00514A8D">
        <w:t>using c</w:t>
      </w:r>
      <w:r w:rsidR="00DC6C74" w:rsidRPr="00514A8D">
        <w:t>ostume</w:t>
      </w:r>
      <w:r w:rsidR="00736782" w:rsidRPr="00514A8D">
        <w:t>s and</w:t>
      </w:r>
      <w:r w:rsidRPr="00514A8D">
        <w:t xml:space="preserve"> with </w:t>
      </w:r>
      <w:r w:rsidR="00DC6C74" w:rsidRPr="00514A8D">
        <w:t>some code to check if the sprite has been clicke</w:t>
      </w:r>
      <w:r w:rsidR="00736782" w:rsidRPr="00514A8D">
        <w:t>d we can select the right costume</w:t>
      </w:r>
      <w:r w:rsidR="00736782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.</w:t>
      </w:r>
    </w:p>
    <w:p w14:paraId="12660A6E" w14:textId="24620B9F" w:rsidR="00DC6C74" w:rsidRDefault="0001373D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DC6C74">
        <w:rPr>
          <w:rStyle w:val="SushiSectionNumber"/>
          <w:rFonts w:ascii="Arial" w:eastAsia="Arial" w:hAnsi="Arial" w:cs="Arial"/>
          <w:noProof/>
          <w:color w:val="000000" w:themeColor="text1"/>
          <w:sz w:val="24"/>
          <w:shd w:val="clear" w:color="auto" w:fill="auto"/>
        </w:rPr>
        <w:drawing>
          <wp:anchor distT="0" distB="0" distL="114300" distR="114300" simplePos="0" relativeHeight="251659264" behindDoc="0" locked="0" layoutInCell="1" allowOverlap="1" wp14:anchorId="4B49A7C3" wp14:editId="2EE3421D">
            <wp:simplePos x="0" y="0"/>
            <wp:positionH relativeFrom="column">
              <wp:posOffset>1423670</wp:posOffset>
            </wp:positionH>
            <wp:positionV relativeFrom="paragraph">
              <wp:posOffset>104775</wp:posOffset>
            </wp:positionV>
            <wp:extent cx="3709035" cy="34740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94A18" w14:textId="011F2F31" w:rsidR="007165B9" w:rsidRDefault="00DC6C74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 xml:space="preserve"> </w:t>
      </w:r>
    </w:p>
    <w:p w14:paraId="0FEB60E4" w14:textId="77777777" w:rsidR="0001373D" w:rsidRDefault="0001373D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3F0D6A8" w14:textId="77777777" w:rsidR="0001373D" w:rsidRDefault="0001373D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CA008AB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37A7233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B7BD077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7F93913" w14:textId="24309CBF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proofErr w:type="spellStart"/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Sdfasdf</w:t>
      </w:r>
      <w:proofErr w:type="spellEnd"/>
    </w:p>
    <w:p w14:paraId="3E8444C1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77FA120A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F9314D9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893B58D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5A8D191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87C7E5F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B08BC0E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923521C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B11BAA9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0232D1F8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72ADD222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16367A8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D8C4178" w14:textId="77777777" w:rsidR="00FF1B32" w:rsidRDefault="00FF1B3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63BABC49" w14:textId="0DD63322" w:rsidR="00FF1B32" w:rsidRDefault="00FF1B32" w:rsidP="00FF1B32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14:paraId="5207DC7E" w14:textId="21568200" w:rsidR="00FF1B32" w:rsidRDefault="00FF1B32" w:rsidP="00FF1B32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Playing History</w:t>
      </w:r>
    </w:p>
    <w:p w14:paraId="25B0DD20" w14:textId="77777777" w:rsidR="00FF1B32" w:rsidRDefault="00FF1B32" w:rsidP="00FF1B32"/>
    <w:p w14:paraId="125B588D" w14:textId="77777777" w:rsidR="0004539F" w:rsidRDefault="0004539F" w:rsidP="00514A8D">
      <w:pPr>
        <w:pStyle w:val="SushiNormal"/>
      </w:pPr>
      <w:r>
        <w:rPr>
          <w:rStyle w:val="SushiSectionNumber"/>
        </w:rPr>
        <w:t>4</w:t>
      </w:r>
      <w:r w:rsidR="00FF1B32">
        <w:t xml:space="preserve"> As each play is made it will be necessary for you to</w:t>
      </w:r>
      <w:r>
        <w:t xml:space="preserve"> track what squares have been played, not only to ensure a player doesn’t play that square again, but also because you need to know if there is a winning line. </w:t>
      </w:r>
    </w:p>
    <w:p w14:paraId="7C4F2F91" w14:textId="77777777" w:rsidR="0004539F" w:rsidRDefault="0004539F" w:rsidP="00514A8D">
      <w:pPr>
        <w:pStyle w:val="SushiNormal"/>
      </w:pPr>
    </w:p>
    <w:p w14:paraId="22C295CE" w14:textId="08FA9021" w:rsidR="0023624C" w:rsidRDefault="0004539F" w:rsidP="00514A8D">
      <w:pPr>
        <w:pStyle w:val="SushiNormal"/>
      </w:pPr>
      <w:r>
        <w:t xml:space="preserve">One approach for this is to store what squares have been played. </w:t>
      </w:r>
      <w:r w:rsidR="0023624C">
        <w:t>The way to imagine this is to number each square to form a grid.</w:t>
      </w:r>
    </w:p>
    <w:p w14:paraId="14689BCD" w14:textId="77777777" w:rsidR="0023624C" w:rsidRDefault="0023624C" w:rsidP="00FF1B32"/>
    <w:p w14:paraId="0D1FD956" w14:textId="549837B9" w:rsidR="00FF1B32" w:rsidRPr="00FF1B32" w:rsidRDefault="0023624C" w:rsidP="00FF1B32">
      <w:r w:rsidRPr="0023624C">
        <w:rPr>
          <w:noProof/>
        </w:rPr>
        <w:drawing>
          <wp:inline distT="0" distB="0" distL="0" distR="0" wp14:anchorId="6E9E8966" wp14:editId="45067E14">
            <wp:extent cx="4284775" cy="3926840"/>
            <wp:effectExtent l="0" t="0" r="825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503" cy="39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B32">
        <w:t xml:space="preserve"> </w:t>
      </w:r>
    </w:p>
    <w:p w14:paraId="57A99F70" w14:textId="77777777" w:rsidR="00FF1B32" w:rsidRDefault="00FF1B32" w:rsidP="00FF1B32"/>
    <w:p w14:paraId="472517A1" w14:textId="7FF58D4C" w:rsidR="00C11D89" w:rsidRDefault="0023624C" w:rsidP="00514A8D">
      <w:pPr>
        <w:pStyle w:val="SushiNormal"/>
      </w:pPr>
      <w:r>
        <w:t xml:space="preserve">Now you can have a grid, you can see there are 9 possible entries. This grid can also be thought of a list. </w:t>
      </w:r>
    </w:p>
    <w:p w14:paraId="4399D7B8" w14:textId="07FA4E28" w:rsidR="0023624C" w:rsidRPr="00C11D89" w:rsidRDefault="00C11D89" w:rsidP="00C11D89">
      <w:pPr>
        <w:spacing w:after="160"/>
        <w:ind w:left="0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br w:type="page"/>
      </w:r>
    </w:p>
    <w:p w14:paraId="3C33242D" w14:textId="7D1A5208" w:rsidR="00FF1B32" w:rsidRDefault="009C6CBB" w:rsidP="00FF1B32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Knowing what has been played</w:t>
      </w:r>
    </w:p>
    <w:p w14:paraId="10FFAB84" w14:textId="77777777" w:rsidR="00FF1B32" w:rsidRDefault="00FF1B32" w:rsidP="00FF1B32"/>
    <w:p w14:paraId="3B63A046" w14:textId="06085BFD" w:rsidR="00FF1B32" w:rsidRPr="00514A8D" w:rsidRDefault="0023624C" w:rsidP="00FF1B32">
      <w:pPr>
        <w:rPr>
          <w:rStyle w:val="SushiNormalChar"/>
        </w:rPr>
      </w:pPr>
      <w:r>
        <w:rPr>
          <w:rStyle w:val="SushiSectionNumber"/>
        </w:rPr>
        <w:t>5</w:t>
      </w:r>
      <w:r w:rsidR="00FF1B32">
        <w:t xml:space="preserve"> </w:t>
      </w:r>
      <w:r w:rsidR="00FF1B32" w:rsidRPr="00514A8D">
        <w:rPr>
          <w:rStyle w:val="SushiNormalChar"/>
        </w:rPr>
        <w:t>As each play</w:t>
      </w:r>
      <w:r w:rsidRPr="00514A8D">
        <w:rPr>
          <w:rStyle w:val="SushiNormalChar"/>
        </w:rPr>
        <w:t xml:space="preserve"> is made it you can store what has been played in a list. Create a list to represent a board using the Data </w:t>
      </w:r>
      <w:proofErr w:type="spellStart"/>
      <w:r w:rsidRPr="00514A8D">
        <w:rPr>
          <w:rStyle w:val="SushiNormalChar"/>
        </w:rPr>
        <w:t>Palatte</w:t>
      </w:r>
      <w:proofErr w:type="spellEnd"/>
    </w:p>
    <w:p w14:paraId="049C94B3" w14:textId="77777777" w:rsidR="0023624C" w:rsidRDefault="0023624C" w:rsidP="00FF1B32"/>
    <w:p w14:paraId="139063B8" w14:textId="77777777" w:rsidR="0023624C" w:rsidRPr="00FF1B32" w:rsidRDefault="0023624C" w:rsidP="00FF1B32"/>
    <w:p w14:paraId="3BC97FA8" w14:textId="5208CC1E" w:rsidR="00FF1B32" w:rsidRDefault="00736782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736782">
        <w:rPr>
          <w:rStyle w:val="SushiSectionNumber"/>
          <w:rFonts w:ascii="Arial" w:eastAsia="Arial" w:hAnsi="Arial" w:cs="Arial"/>
          <w:noProof/>
          <w:color w:val="000000" w:themeColor="text1"/>
          <w:sz w:val="24"/>
          <w:shd w:val="clear" w:color="auto" w:fill="auto"/>
        </w:rPr>
        <w:drawing>
          <wp:inline distT="0" distB="0" distL="0" distR="0" wp14:anchorId="368B7B7B" wp14:editId="2459B8F3">
            <wp:extent cx="4095750" cy="34132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871" cy="34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DA1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4A54DD1D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0A424D4" w14:textId="36C95EDD" w:rsidR="0023624C" w:rsidRDefault="0023624C" w:rsidP="00234D07">
      <w:pPr>
        <w:ind w:left="0"/>
      </w:pPr>
      <w:r>
        <w:rPr>
          <w:rStyle w:val="SushiSectionNumber"/>
        </w:rPr>
        <w:t>5</w:t>
      </w:r>
      <w:r>
        <w:t xml:space="preserve"> </w:t>
      </w:r>
      <w:r w:rsidRPr="00514A8D">
        <w:rPr>
          <w:rStyle w:val="SushiNormalChar"/>
        </w:rPr>
        <w:t xml:space="preserve">As each play is made record which player used which </w:t>
      </w:r>
      <w:proofErr w:type="gramStart"/>
      <w:r w:rsidRPr="00514A8D">
        <w:rPr>
          <w:rStyle w:val="SushiNormalChar"/>
        </w:rPr>
        <w:t>square.</w:t>
      </w:r>
      <w:proofErr w:type="gramEnd"/>
      <w:r>
        <w:t xml:space="preserve"> </w:t>
      </w:r>
    </w:p>
    <w:p w14:paraId="6AD1CD40" w14:textId="77777777" w:rsidR="0023624C" w:rsidRDefault="0023624C" w:rsidP="00234D07">
      <w:pPr>
        <w:ind w:left="0"/>
      </w:pPr>
    </w:p>
    <w:p w14:paraId="7E4997ED" w14:textId="6FD9DA08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 w:rsidRPr="0023624C">
        <w:rPr>
          <w:noProof/>
        </w:rPr>
        <w:drawing>
          <wp:inline distT="0" distB="0" distL="0" distR="0" wp14:anchorId="138E62CA" wp14:editId="587098DA">
            <wp:extent cx="4152900" cy="12827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0A31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7E04FEAB" w14:textId="4AB293EB" w:rsidR="0023624C" w:rsidRDefault="0023624C" w:rsidP="00514A8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It would be good to check if the square has been played!</w:t>
      </w:r>
    </w:p>
    <w:p w14:paraId="7C0AF053" w14:textId="69A0A841" w:rsidR="00C11D89" w:rsidRDefault="00C11D89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14:paraId="45B6D958" w14:textId="77777777" w:rsidR="0023624C" w:rsidRDefault="0023624C" w:rsidP="0023624C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Checking for a winning line</w:t>
      </w:r>
    </w:p>
    <w:p w14:paraId="5F0EA35E" w14:textId="77777777" w:rsidR="009C6CBB" w:rsidRPr="009C6CBB" w:rsidRDefault="009C6CBB" w:rsidP="00C11D89">
      <w:pPr>
        <w:ind w:left="0"/>
      </w:pPr>
    </w:p>
    <w:p w14:paraId="00EE8DB9" w14:textId="10FCBE66" w:rsidR="009C6CBB" w:rsidRPr="00514A8D" w:rsidRDefault="009C6CBB" w:rsidP="009C6CBB">
      <w:pPr>
        <w:ind w:left="0"/>
        <w:rPr>
          <w:rStyle w:val="SushiNormalChar"/>
        </w:rPr>
      </w:pPr>
      <w:r>
        <w:rPr>
          <w:rStyle w:val="SushiSectionNumber"/>
        </w:rPr>
        <w:t>6</w:t>
      </w:r>
      <w:r>
        <w:t xml:space="preserve"> </w:t>
      </w:r>
      <w:r w:rsidRPr="00514A8D">
        <w:rPr>
          <w:rStyle w:val="SushiNormalChar"/>
        </w:rPr>
        <w:t>Now</w:t>
      </w:r>
      <w:r w:rsidR="00C11D89">
        <w:rPr>
          <w:rStyle w:val="SushiNormalChar"/>
        </w:rPr>
        <w:t xml:space="preserve"> we have to check if we have a W</w:t>
      </w:r>
      <w:r w:rsidRPr="00514A8D">
        <w:rPr>
          <w:rStyle w:val="SushiNormalChar"/>
        </w:rPr>
        <w:t xml:space="preserve">inner. The code here is simpler than you think. We can directly code </w:t>
      </w:r>
      <w:r w:rsidR="00C11D89">
        <w:rPr>
          <w:rStyle w:val="SushiNormalChar"/>
        </w:rPr>
        <w:t xml:space="preserve">for </w:t>
      </w:r>
      <w:r w:rsidRPr="00514A8D">
        <w:rPr>
          <w:rStyle w:val="SushiNormalChar"/>
        </w:rPr>
        <w:t>which combinations are valid, for example:</w:t>
      </w:r>
    </w:p>
    <w:p w14:paraId="7EC103AE" w14:textId="77777777" w:rsidR="009C6CBB" w:rsidRDefault="009C6CBB" w:rsidP="009C6CBB">
      <w:pPr>
        <w:ind w:left="0"/>
      </w:pPr>
    </w:p>
    <w:p w14:paraId="06619C27" w14:textId="77777777" w:rsidR="009C6CBB" w:rsidRDefault="009C6CBB" w:rsidP="009C6CBB">
      <w:pPr>
        <w:ind w:left="0"/>
      </w:pPr>
    </w:p>
    <w:p w14:paraId="69B03EC2" w14:textId="661B4788" w:rsidR="009C6CBB" w:rsidRDefault="009C6CBB" w:rsidP="009C6CBB">
      <w:pPr>
        <w:ind w:left="0"/>
      </w:pPr>
      <w:r>
        <w:t>1,2,3</w:t>
      </w:r>
      <w:r w:rsidR="00736782">
        <w:t xml:space="preserve"> - winner</w:t>
      </w:r>
    </w:p>
    <w:p w14:paraId="29649A54" w14:textId="528F6370" w:rsidR="009C6CBB" w:rsidRDefault="009C6CBB" w:rsidP="009C6CBB">
      <w:pPr>
        <w:ind w:left="0"/>
      </w:pPr>
      <w:r>
        <w:t>4,5,6</w:t>
      </w:r>
      <w:r w:rsidR="00736782">
        <w:t xml:space="preserve"> - winner</w:t>
      </w:r>
    </w:p>
    <w:p w14:paraId="6467FD15" w14:textId="3F9425CA" w:rsidR="009C6CBB" w:rsidRDefault="009C6CBB" w:rsidP="009C6CBB">
      <w:pPr>
        <w:ind w:left="0"/>
      </w:pPr>
      <w:r>
        <w:t>7,8,9</w:t>
      </w:r>
      <w:r w:rsidR="00736782">
        <w:t xml:space="preserve"> - winner</w:t>
      </w:r>
    </w:p>
    <w:p w14:paraId="159B5969" w14:textId="317A9A1D" w:rsidR="009C6CBB" w:rsidRDefault="009C6CBB" w:rsidP="009C6CBB">
      <w:pPr>
        <w:ind w:left="0"/>
      </w:pPr>
      <w:r>
        <w:t>1,4,7</w:t>
      </w:r>
      <w:r w:rsidR="00736782">
        <w:t xml:space="preserve"> - winner</w:t>
      </w:r>
    </w:p>
    <w:p w14:paraId="3D4A464B" w14:textId="47771B4F" w:rsidR="009C6CBB" w:rsidRDefault="009C6CBB" w:rsidP="009C6CBB">
      <w:pPr>
        <w:ind w:left="0"/>
      </w:pPr>
      <w:r>
        <w:t>2.5,8</w:t>
      </w:r>
      <w:r w:rsidR="00736782">
        <w:t xml:space="preserve"> - winner</w:t>
      </w:r>
    </w:p>
    <w:p w14:paraId="35BDA8B7" w14:textId="3F5F7832" w:rsidR="009C6CBB" w:rsidRDefault="009C6CBB" w:rsidP="009C6CBB">
      <w:pPr>
        <w:ind w:left="0"/>
      </w:pPr>
      <w:r>
        <w:t>3,6,9</w:t>
      </w:r>
      <w:r w:rsidR="00736782">
        <w:t xml:space="preserve"> - winner</w:t>
      </w:r>
    </w:p>
    <w:p w14:paraId="02546E5C" w14:textId="77777777" w:rsidR="009C6CBB" w:rsidRDefault="009C6CBB" w:rsidP="009C6CBB">
      <w:pPr>
        <w:ind w:left="0"/>
      </w:pPr>
    </w:p>
    <w:p w14:paraId="622AC665" w14:textId="430EFCB3" w:rsidR="009C6CBB" w:rsidRPr="00514A8D" w:rsidRDefault="009C6CBB" w:rsidP="00514A8D">
      <w:pPr>
        <w:pStyle w:val="SushiNormal"/>
        <w:rPr>
          <w:i/>
        </w:rPr>
      </w:pPr>
      <w:r w:rsidRPr="00514A8D">
        <w:rPr>
          <w:i/>
        </w:rPr>
        <w:t xml:space="preserve">Are all winning </w:t>
      </w:r>
      <w:r w:rsidR="00514A8D" w:rsidRPr="00514A8D">
        <w:rPr>
          <w:i/>
        </w:rPr>
        <w:t>combinations covered here?</w:t>
      </w:r>
    </w:p>
    <w:p w14:paraId="31014096" w14:textId="77777777" w:rsidR="00514A8D" w:rsidRDefault="00514A8D" w:rsidP="00514A8D">
      <w:pPr>
        <w:pStyle w:val="SushiNormal"/>
      </w:pPr>
    </w:p>
    <w:p w14:paraId="10CBBA79" w14:textId="367CDA10" w:rsidR="009C6CBB" w:rsidRDefault="00C11D89" w:rsidP="00C11D89">
      <w:pPr>
        <w:pStyle w:val="SushiNormal"/>
      </w:pPr>
      <w:proofErr w:type="spellStart"/>
      <w:proofErr w:type="gramStart"/>
      <w:r>
        <w:t>Lets</w:t>
      </w:r>
      <w:proofErr w:type="spellEnd"/>
      <w:proofErr w:type="gramEnd"/>
      <w:r>
        <w:t xml:space="preserve"> see how that might look….</w:t>
      </w:r>
    </w:p>
    <w:p w14:paraId="6922D8D1" w14:textId="77777777" w:rsidR="009C6CBB" w:rsidRDefault="009C6CBB" w:rsidP="009C6CBB">
      <w:pPr>
        <w:ind w:left="0"/>
      </w:pPr>
    </w:p>
    <w:p w14:paraId="2EE4B17E" w14:textId="74809AE3" w:rsidR="009C6CBB" w:rsidRDefault="009C6CBB" w:rsidP="009C6CBB">
      <w:pPr>
        <w:ind w:left="0"/>
      </w:pPr>
      <w:r w:rsidRPr="009C6CBB">
        <w:rPr>
          <w:noProof/>
        </w:rPr>
        <w:drawing>
          <wp:inline distT="0" distB="0" distL="0" distR="0" wp14:anchorId="04C2F506" wp14:editId="19184B64">
            <wp:extent cx="5731510" cy="1675765"/>
            <wp:effectExtent l="0" t="0" r="889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552" w14:textId="77777777" w:rsidR="009C6CBB" w:rsidRDefault="009C6CBB" w:rsidP="009C6CBB">
      <w:pPr>
        <w:ind w:left="0"/>
      </w:pPr>
    </w:p>
    <w:p w14:paraId="3FE16A46" w14:textId="77777777" w:rsidR="0023624C" w:rsidRDefault="0023624C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7C64519E" w14:textId="77777777" w:rsidR="00C11D89" w:rsidRDefault="00C11D89" w:rsidP="00514A8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Remember to c</w:t>
      </w:r>
      <w:r w:rsidR="009C6CBB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 xml:space="preserve">heck on each turn if you have a winner. </w:t>
      </w:r>
    </w:p>
    <w:p w14:paraId="13F48058" w14:textId="77777777" w:rsidR="00C11D89" w:rsidRDefault="00C11D89" w:rsidP="00514A8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410FCBD" w14:textId="3547DCD6" w:rsidR="009C6CBB" w:rsidRPr="00C11D89" w:rsidRDefault="009C6CBB" w:rsidP="00514A8D">
      <w:pPr>
        <w:pStyle w:val="SushiNormal"/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</w:pPr>
      <w:r w:rsidRPr="00C11D89"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>You will also need to make su</w:t>
      </w:r>
      <w:r w:rsidR="00C11D89"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>re there’s not a draw condition which will also end the game!</w:t>
      </w:r>
    </w:p>
    <w:p w14:paraId="30AB9B71" w14:textId="4276FBA4" w:rsidR="00855024" w:rsidRDefault="00C11D89" w:rsidP="00C11D89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14:paraId="6BA9FB1D" w14:textId="00572B01" w:rsidR="009C6CBB" w:rsidRDefault="00855024" w:rsidP="00855024">
      <w:pPr>
        <w:pStyle w:val="Heading1"/>
        <w:tabs>
          <w:tab w:val="left" w:pos="1140"/>
        </w:tabs>
        <w:ind w:left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Improving the Game</w:t>
      </w:r>
    </w:p>
    <w:p w14:paraId="7313838A" w14:textId="77777777" w:rsidR="009C6CBB" w:rsidRDefault="009C6CBB" w:rsidP="009C6CBB"/>
    <w:p w14:paraId="4EAA36A6" w14:textId="77777777" w:rsidR="009C6CBB" w:rsidRPr="009C6CBB" w:rsidRDefault="009C6CBB" w:rsidP="00855024">
      <w:pPr>
        <w:ind w:left="0"/>
      </w:pPr>
    </w:p>
    <w:p w14:paraId="1241589B" w14:textId="3C4D4B5E" w:rsidR="00736782" w:rsidRPr="00514A8D" w:rsidRDefault="00855024" w:rsidP="009C6CBB">
      <w:pPr>
        <w:ind w:left="0"/>
        <w:rPr>
          <w:rStyle w:val="SushiNormalChar"/>
        </w:rPr>
      </w:pPr>
      <w:r>
        <w:rPr>
          <w:rStyle w:val="SushiSectionNumber"/>
        </w:rPr>
        <w:t>7</w:t>
      </w:r>
      <w:r w:rsidR="009C6CBB">
        <w:t xml:space="preserve"> </w:t>
      </w:r>
      <w:r w:rsidR="00736782" w:rsidRPr="00514A8D">
        <w:rPr>
          <w:rStyle w:val="SushiNormalChar"/>
        </w:rPr>
        <w:t>How do you think we can improve the game? Here are some suggestions:</w:t>
      </w:r>
    </w:p>
    <w:p w14:paraId="07A38215" w14:textId="77777777" w:rsidR="00736782" w:rsidRDefault="00736782" w:rsidP="009C6CBB">
      <w:pPr>
        <w:ind w:left="0"/>
      </w:pPr>
    </w:p>
    <w:p w14:paraId="243A2300" w14:textId="77777777" w:rsidR="00855024" w:rsidRDefault="00855024" w:rsidP="009C6CBB">
      <w:pPr>
        <w:ind w:left="0"/>
      </w:pPr>
    </w:p>
    <w:p w14:paraId="68EF79C9" w14:textId="77777777" w:rsidR="00514A8D" w:rsidRDefault="00514A8D" w:rsidP="00514A8D">
      <w:pPr>
        <w:pStyle w:val="SushiNormal"/>
        <w:numPr>
          <w:ilvl w:val="0"/>
          <w:numId w:val="6"/>
        </w:numPr>
      </w:pPr>
      <w:r>
        <w:t>Draw a line over the winning squares!</w:t>
      </w:r>
    </w:p>
    <w:p w14:paraId="462000E4" w14:textId="77777777" w:rsidR="00514A8D" w:rsidRDefault="00514A8D" w:rsidP="00514A8D">
      <w:pPr>
        <w:pStyle w:val="SushiNormal"/>
        <w:numPr>
          <w:ilvl w:val="0"/>
          <w:numId w:val="6"/>
        </w:numPr>
      </w:pPr>
      <w:r>
        <w:t xml:space="preserve">Scoreboard – keep tabs on who is winning </w:t>
      </w:r>
    </w:p>
    <w:p w14:paraId="54CF01BE" w14:textId="07D01206" w:rsidR="00514A8D" w:rsidRDefault="00514A8D" w:rsidP="00514A8D">
      <w:pPr>
        <w:pStyle w:val="SushiNormal"/>
        <w:numPr>
          <w:ilvl w:val="0"/>
          <w:numId w:val="6"/>
        </w:numPr>
      </w:pPr>
      <w:r>
        <w:t xml:space="preserve">Make a sound </w:t>
      </w:r>
      <w:r>
        <w:t>if the wrong square is selected</w:t>
      </w:r>
    </w:p>
    <w:p w14:paraId="20EFCDFE" w14:textId="6243DFDB" w:rsidR="00C11D89" w:rsidRDefault="00C11D89" w:rsidP="00514A8D">
      <w:pPr>
        <w:pStyle w:val="SushiNormal"/>
        <w:numPr>
          <w:ilvl w:val="0"/>
          <w:numId w:val="6"/>
        </w:numPr>
      </w:pPr>
      <w:r>
        <w:t>Can you reduce the number of sprites used?</w:t>
      </w:r>
    </w:p>
    <w:p w14:paraId="2482CAD7" w14:textId="77777777" w:rsidR="00514A8D" w:rsidRDefault="00514A8D" w:rsidP="00514A8D">
      <w:pPr>
        <w:pStyle w:val="SushiNormal"/>
        <w:numPr>
          <w:ilvl w:val="0"/>
          <w:numId w:val="6"/>
        </w:numPr>
      </w:pPr>
      <w:r>
        <w:t xml:space="preserve">And if that’s all too easy – Make the second player 2 the computer! </w:t>
      </w:r>
    </w:p>
    <w:p w14:paraId="5831056D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16EAAE2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ABCCE74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64F1B57" w14:textId="77777777" w:rsidR="009C6CBB" w:rsidRDefault="009C6CBB" w:rsidP="00234D07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sectPr w:rsidR="009C6CBB" w:rsidSect="00C918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0E0F3" w14:textId="77777777" w:rsidR="00C71A7F" w:rsidRDefault="00C71A7F" w:rsidP="007B1BBF">
      <w:pPr>
        <w:spacing w:line="240" w:lineRule="auto"/>
      </w:pPr>
      <w:r>
        <w:separator/>
      </w:r>
    </w:p>
  </w:endnote>
  <w:endnote w:type="continuationSeparator" w:id="0">
    <w:p w14:paraId="3E9593BB" w14:textId="77777777" w:rsidR="00C71A7F" w:rsidRDefault="00C71A7F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88857" w14:textId="77777777" w:rsidR="00617769" w:rsidRDefault="006177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FA17C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42BEBD" wp14:editId="019C2D1C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6915BD35" id="Shape_x0020_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" path="m0,0l1833271,,1833271,423214,,423214,,0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7B337B" wp14:editId="1472EB40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0B1268F6" id="Shape_x0020_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" path="m0,0l1923707,,1923707,423214,,423214,,0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B7B4F8" wp14:editId="7DA642D7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9DFA445" id="Shape_x0020_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" path="m0,0l1923707,,1923707,423214,,423214,,0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5F2D83" wp14:editId="5461DAB9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F086DCE" id="Shape_x0020_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" path="m0,0l1798569,,1798569,423214,,423214,,0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4910C6D8" wp14:editId="23A92BEE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2C070CAC" wp14:editId="257DF9B4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87C11" w14:textId="77777777" w:rsidR="00617769" w:rsidRDefault="00617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02752" w14:textId="77777777" w:rsidR="00C71A7F" w:rsidRDefault="00C71A7F" w:rsidP="007B1BBF">
      <w:pPr>
        <w:spacing w:line="240" w:lineRule="auto"/>
      </w:pPr>
      <w:r>
        <w:separator/>
      </w:r>
    </w:p>
  </w:footnote>
  <w:footnote w:type="continuationSeparator" w:id="0">
    <w:p w14:paraId="3EE56418" w14:textId="77777777" w:rsidR="00C71A7F" w:rsidRDefault="00C71A7F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34D4C" w14:textId="77777777" w:rsidR="00617769" w:rsidRDefault="006177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C98B7" w14:textId="77777777" w:rsidR="00FB5368" w:rsidRPr="002B1604" w:rsidRDefault="00617769" w:rsidP="000D2158">
    <w:pPr>
      <w:pStyle w:val="Header"/>
      <w:ind w:left="0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4F96FE7" wp14:editId="5046E5E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9D3A9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D87567" w:rsidRPr="00D87567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D87567" w:rsidRPr="00D87567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7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14300" y="250718"/>
                          <a:ext cx="7353299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76D7AC" w14:textId="2007B3F1" w:rsidR="00FB5368" w:rsidRDefault="00655089" w:rsidP="00617769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</w:rPr>
                                  <w:t>Scratch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4F96FE7" id="Group 369" o:spid="_x0000_s1026" style="position:absolute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i2yNswUAAK0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fGoj+pHXkJU73jk20EEbVTT&#10;R43AzlPVzwfrsb5tm6Qn9VGf0BpU3xOUqWKIOpMOIVxQ9osolahOjtEjZZLUJyQ1jXfb6E3G2gyj&#10;hBwq88UCdRx4wZRAuQeB2g+nYLTPj9MDr6Nxekypdz3eKTyV7jVKq0863+8t/veitPrsB99EVY/U&#10;fL/Fj67jZ9WL3H1lvvw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14:paraId="52D9D3A9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D87567" w:rsidRPr="00D87567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D87567" w:rsidRPr="00D87567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7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left:1143;top:2507;width:73532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E76D7AC" w14:textId="2007B3F1" w:rsidR="00FB5368" w:rsidRDefault="00655089" w:rsidP="00617769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</w:rPr>
                            <w:t>Scratch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AEDD755" wp14:editId="216AB59E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65B205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rect w14:anchorId="4AEDD755" id="Rectangle_x0020_21" o:spid="_x0000_s1036" style="position:absolute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" filled="f" stroked="f">
              <v:textbox inset="0,0,0,0">
                <w:txbxContent>
                  <w:p w14:paraId="165B205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C62ACB" wp14:editId="6E6470A8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78D4012" w14:textId="5BA46EC2" w:rsidR="00FB5368" w:rsidRPr="005D4F8F" w:rsidRDefault="00C71A7F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655089">
                                <w:rPr>
                                  <w:rStyle w:val="SushiHeaderTextChar"/>
                                  <w:b w:val="0"/>
                                  <w:lang w:val="en-US"/>
                                </w:rPr>
                                <w:t>Tic Tac Toe Game</w:t>
                              </w:r>
                            </w:sdtContent>
                          </w:sdt>
                        </w:p>
                        <w:p w14:paraId="50DFA1E5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rect w14:anchorId="15C62ACB" id="Rectangle_x0020_6" o:spid="_x0000_s1037" style="position:absolute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" filled="f" stroked="f">
              <v:textbox inset="0,0,0,0">
                <w:txbxContent>
                  <w:p w14:paraId="078D4012" w14:textId="5BA46EC2" w:rsidR="00FB5368" w:rsidRPr="005D4F8F" w:rsidRDefault="00DF6723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655089">
                          <w:rPr>
                            <w:rStyle w:val="SushiHeaderTextChar"/>
                            <w:b w:val="0"/>
                            <w:lang w:val="en-US"/>
                          </w:rPr>
                          <w:t xml:space="preserve">Tic </w:t>
                        </w:r>
                        <w:proofErr w:type="spellStart"/>
                        <w:r w:rsidR="00655089">
                          <w:rPr>
                            <w:rStyle w:val="SushiHeaderTextChar"/>
                            <w:b w:val="0"/>
                            <w:lang w:val="en-US"/>
                          </w:rPr>
                          <w:t>Tac</w:t>
                        </w:r>
                        <w:proofErr w:type="spellEnd"/>
                        <w:r w:rsidR="00655089">
                          <w:rPr>
                            <w:rStyle w:val="SushiHeaderTextChar"/>
                            <w:b w:val="0"/>
                            <w:lang w:val="en-US"/>
                          </w:rPr>
                          <w:t xml:space="preserve"> Toe Game</w:t>
                        </w:r>
                      </w:sdtContent>
                    </w:sdt>
                  </w:p>
                  <w:p w14:paraId="50DFA1E5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16E36" w14:textId="77777777" w:rsidR="00617769" w:rsidRDefault="006177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B556A"/>
    <w:multiLevelType w:val="hybridMultilevel"/>
    <w:tmpl w:val="352A02A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3EC7874"/>
    <w:multiLevelType w:val="hybridMultilevel"/>
    <w:tmpl w:val="9F2A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A5E5F"/>
    <w:multiLevelType w:val="hybridMultilevel"/>
    <w:tmpl w:val="74D2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73E36"/>
    <w:multiLevelType w:val="hybridMultilevel"/>
    <w:tmpl w:val="C1E6066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5FF1262"/>
    <w:multiLevelType w:val="hybridMultilevel"/>
    <w:tmpl w:val="F00A749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7CD11E9B"/>
    <w:multiLevelType w:val="hybridMultilevel"/>
    <w:tmpl w:val="B2D0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04"/>
    <w:rsid w:val="0001373D"/>
    <w:rsid w:val="00035B8A"/>
    <w:rsid w:val="000437A1"/>
    <w:rsid w:val="0004539F"/>
    <w:rsid w:val="000570A4"/>
    <w:rsid w:val="000B48B4"/>
    <w:rsid w:val="000C47BF"/>
    <w:rsid w:val="000D2158"/>
    <w:rsid w:val="000D565A"/>
    <w:rsid w:val="000D6925"/>
    <w:rsid w:val="000F0F13"/>
    <w:rsid w:val="00117B85"/>
    <w:rsid w:val="00145ABE"/>
    <w:rsid w:val="001570A8"/>
    <w:rsid w:val="001643D7"/>
    <w:rsid w:val="001841F6"/>
    <w:rsid w:val="001849A1"/>
    <w:rsid w:val="001A0953"/>
    <w:rsid w:val="001A1FA5"/>
    <w:rsid w:val="001A25CD"/>
    <w:rsid w:val="001E2BF0"/>
    <w:rsid w:val="001F3CC4"/>
    <w:rsid w:val="00207E4A"/>
    <w:rsid w:val="002225A5"/>
    <w:rsid w:val="00234D07"/>
    <w:rsid w:val="0023624C"/>
    <w:rsid w:val="00256B54"/>
    <w:rsid w:val="002708F2"/>
    <w:rsid w:val="002915B6"/>
    <w:rsid w:val="002C10A4"/>
    <w:rsid w:val="002C4052"/>
    <w:rsid w:val="002E3286"/>
    <w:rsid w:val="002F45E2"/>
    <w:rsid w:val="00330012"/>
    <w:rsid w:val="003436D3"/>
    <w:rsid w:val="0034521B"/>
    <w:rsid w:val="00350B2C"/>
    <w:rsid w:val="00354586"/>
    <w:rsid w:val="0036275F"/>
    <w:rsid w:val="00381B7A"/>
    <w:rsid w:val="003A4605"/>
    <w:rsid w:val="003A74CB"/>
    <w:rsid w:val="003B2B93"/>
    <w:rsid w:val="003C7F95"/>
    <w:rsid w:val="003D7F22"/>
    <w:rsid w:val="003F6C3D"/>
    <w:rsid w:val="004210F6"/>
    <w:rsid w:val="004231BC"/>
    <w:rsid w:val="004268DB"/>
    <w:rsid w:val="00427CAB"/>
    <w:rsid w:val="00446498"/>
    <w:rsid w:val="00451E04"/>
    <w:rsid w:val="004612D3"/>
    <w:rsid w:val="004A0220"/>
    <w:rsid w:val="004A1D3A"/>
    <w:rsid w:val="004D5E1D"/>
    <w:rsid w:val="004E1D27"/>
    <w:rsid w:val="0051069B"/>
    <w:rsid w:val="00514A8D"/>
    <w:rsid w:val="005155B8"/>
    <w:rsid w:val="00525815"/>
    <w:rsid w:val="00533234"/>
    <w:rsid w:val="005343F0"/>
    <w:rsid w:val="0054634C"/>
    <w:rsid w:val="005525C7"/>
    <w:rsid w:val="0055797F"/>
    <w:rsid w:val="00560359"/>
    <w:rsid w:val="005748E3"/>
    <w:rsid w:val="00581BA4"/>
    <w:rsid w:val="00586B44"/>
    <w:rsid w:val="00591020"/>
    <w:rsid w:val="005A2B85"/>
    <w:rsid w:val="005C1617"/>
    <w:rsid w:val="005D4F8F"/>
    <w:rsid w:val="005E2444"/>
    <w:rsid w:val="00617769"/>
    <w:rsid w:val="0064508C"/>
    <w:rsid w:val="00655089"/>
    <w:rsid w:val="00661B4B"/>
    <w:rsid w:val="00662D2D"/>
    <w:rsid w:val="006813D2"/>
    <w:rsid w:val="006B5AA8"/>
    <w:rsid w:val="006B6B26"/>
    <w:rsid w:val="006D7DB9"/>
    <w:rsid w:val="006E39B0"/>
    <w:rsid w:val="006F68D5"/>
    <w:rsid w:val="007165B9"/>
    <w:rsid w:val="0071762F"/>
    <w:rsid w:val="00725A56"/>
    <w:rsid w:val="00726112"/>
    <w:rsid w:val="00736782"/>
    <w:rsid w:val="00740FA1"/>
    <w:rsid w:val="00746D45"/>
    <w:rsid w:val="00771C37"/>
    <w:rsid w:val="007736E8"/>
    <w:rsid w:val="00785B41"/>
    <w:rsid w:val="007964AC"/>
    <w:rsid w:val="007A7C50"/>
    <w:rsid w:val="007B1BBF"/>
    <w:rsid w:val="007D58C6"/>
    <w:rsid w:val="007E6BF6"/>
    <w:rsid w:val="007F4588"/>
    <w:rsid w:val="0080336F"/>
    <w:rsid w:val="00834621"/>
    <w:rsid w:val="008446F6"/>
    <w:rsid w:val="008460EA"/>
    <w:rsid w:val="00852D9A"/>
    <w:rsid w:val="00855024"/>
    <w:rsid w:val="00863D41"/>
    <w:rsid w:val="00894A2B"/>
    <w:rsid w:val="008A07A0"/>
    <w:rsid w:val="008A45B3"/>
    <w:rsid w:val="008B4A58"/>
    <w:rsid w:val="008C105D"/>
    <w:rsid w:val="008C2F42"/>
    <w:rsid w:val="008D5FC5"/>
    <w:rsid w:val="008F7632"/>
    <w:rsid w:val="00933289"/>
    <w:rsid w:val="00956713"/>
    <w:rsid w:val="00963825"/>
    <w:rsid w:val="009A16B9"/>
    <w:rsid w:val="009B7A38"/>
    <w:rsid w:val="009C5EF6"/>
    <w:rsid w:val="009C6CBB"/>
    <w:rsid w:val="009E2CDE"/>
    <w:rsid w:val="009F5AC1"/>
    <w:rsid w:val="00A05D98"/>
    <w:rsid w:val="00A151B4"/>
    <w:rsid w:val="00A30D2E"/>
    <w:rsid w:val="00A31C86"/>
    <w:rsid w:val="00A560E7"/>
    <w:rsid w:val="00A842C8"/>
    <w:rsid w:val="00A92848"/>
    <w:rsid w:val="00AA1AB3"/>
    <w:rsid w:val="00AB7BB1"/>
    <w:rsid w:val="00B11DCB"/>
    <w:rsid w:val="00B17E27"/>
    <w:rsid w:val="00B24679"/>
    <w:rsid w:val="00B51634"/>
    <w:rsid w:val="00B54318"/>
    <w:rsid w:val="00B64037"/>
    <w:rsid w:val="00B64D56"/>
    <w:rsid w:val="00B65610"/>
    <w:rsid w:val="00B8235A"/>
    <w:rsid w:val="00B8509F"/>
    <w:rsid w:val="00BC26D1"/>
    <w:rsid w:val="00BF1A91"/>
    <w:rsid w:val="00C11D89"/>
    <w:rsid w:val="00C32605"/>
    <w:rsid w:val="00C3629B"/>
    <w:rsid w:val="00C46D71"/>
    <w:rsid w:val="00C55DC6"/>
    <w:rsid w:val="00C656FC"/>
    <w:rsid w:val="00C70CEF"/>
    <w:rsid w:val="00C71A7F"/>
    <w:rsid w:val="00C74EBB"/>
    <w:rsid w:val="00C9184F"/>
    <w:rsid w:val="00CB237A"/>
    <w:rsid w:val="00CB7BF3"/>
    <w:rsid w:val="00CC40E5"/>
    <w:rsid w:val="00CD40A5"/>
    <w:rsid w:val="00CE288E"/>
    <w:rsid w:val="00CF4F3E"/>
    <w:rsid w:val="00CF6744"/>
    <w:rsid w:val="00D47554"/>
    <w:rsid w:val="00D56C98"/>
    <w:rsid w:val="00D56FC0"/>
    <w:rsid w:val="00D571CB"/>
    <w:rsid w:val="00D66516"/>
    <w:rsid w:val="00D87567"/>
    <w:rsid w:val="00DB6D4A"/>
    <w:rsid w:val="00DC4378"/>
    <w:rsid w:val="00DC6C74"/>
    <w:rsid w:val="00DD3C9C"/>
    <w:rsid w:val="00DD3FD7"/>
    <w:rsid w:val="00DD4C68"/>
    <w:rsid w:val="00DE646E"/>
    <w:rsid w:val="00DF6723"/>
    <w:rsid w:val="00E2560A"/>
    <w:rsid w:val="00E473DF"/>
    <w:rsid w:val="00E5270C"/>
    <w:rsid w:val="00E86CCD"/>
    <w:rsid w:val="00E90ABD"/>
    <w:rsid w:val="00E91354"/>
    <w:rsid w:val="00ED74F9"/>
    <w:rsid w:val="00EE3330"/>
    <w:rsid w:val="00EF0261"/>
    <w:rsid w:val="00F07217"/>
    <w:rsid w:val="00F10EE0"/>
    <w:rsid w:val="00F174BC"/>
    <w:rsid w:val="00F229E2"/>
    <w:rsid w:val="00F422C9"/>
    <w:rsid w:val="00F57669"/>
    <w:rsid w:val="00F8773D"/>
    <w:rsid w:val="00F906F8"/>
    <w:rsid w:val="00FB5368"/>
    <w:rsid w:val="00FB5A54"/>
    <w:rsid w:val="00FE165D"/>
    <w:rsid w:val="00FF176B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2E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6550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013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1373D"/>
    <w:pPr>
      <w:spacing w:after="0" w:line="240" w:lineRule="auto"/>
      <w:ind w:left="-188"/>
    </w:pPr>
    <w:rPr>
      <w:rFonts w:ascii="Arial" w:eastAsia="Arial" w:hAnsi="Arial" w:cs="Arial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37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BACE4-653B-4327-A56E-28633716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Scratch</vt:lpstr>
    </vt:vector>
  </TitlesOfParts>
  <Manager/>
  <Company/>
  <LinksUpToDate>false</LinksUpToDate>
  <CharactersWithSpaces>3078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</dc:title>
  <dc:subject>Tic Tac Toe Game</dc:subject>
  <dc:creator>Francis Reed</dc:creator>
  <cp:keywords/>
  <dc:description/>
  <cp:lastModifiedBy>Francis Reed</cp:lastModifiedBy>
  <cp:revision>9</cp:revision>
  <cp:lastPrinted>2016-02-24T10:51:00Z</cp:lastPrinted>
  <dcterms:created xsi:type="dcterms:W3CDTF">2016-02-23T23:59:00Z</dcterms:created>
  <dcterms:modified xsi:type="dcterms:W3CDTF">2016-02-24T10:51:00Z</dcterms:modified>
  <cp:category/>
</cp:coreProperties>
</file>